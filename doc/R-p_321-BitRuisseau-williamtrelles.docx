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B0D1" w14:textId="77777777" w:rsidR="00C930E9" w:rsidRDefault="00C930E9">
      <w:pPr>
        <w:pStyle w:val="TM1"/>
      </w:pPr>
    </w:p>
    <w:p w14:paraId="5B7B89E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19B4CE2" w14:textId="77777777">
        <w:tc>
          <w:tcPr>
            <w:tcW w:w="9210" w:type="dxa"/>
          </w:tcPr>
          <w:p w14:paraId="2D6688D0" w14:textId="0AC26876" w:rsidR="00C930E9" w:rsidRDefault="00217715" w:rsidP="00217715">
            <w:pPr>
              <w:tabs>
                <w:tab w:val="center" w:pos="4460"/>
                <w:tab w:val="left" w:pos="7399"/>
              </w:tabs>
              <w:rPr>
                <w:rFonts w:ascii="Impact" w:hAnsi="Impact"/>
                <w:sz w:val="96"/>
              </w:rPr>
            </w:pPr>
            <w:r>
              <w:rPr>
                <w:rFonts w:ascii="Impact" w:hAnsi="Impact"/>
                <w:sz w:val="96"/>
              </w:rPr>
              <w:tab/>
            </w:r>
            <w:r>
              <w:rPr>
                <w:noProof/>
              </w:rPr>
              <w:drawing>
                <wp:inline distT="0" distB="0" distL="0" distR="0" wp14:anchorId="2B19CD16" wp14:editId="4436F0D8">
                  <wp:extent cx="5759450" cy="3844290"/>
                  <wp:effectExtent l="0" t="0" r="0" b="3810"/>
                  <wp:docPr id="3" name="Image 3" descr="Good Times With Bad Music - JSTOR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d Times With Bad Music - JSTOR Dai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44290"/>
                          </a:xfrm>
                          <a:prstGeom prst="rect">
                            <a:avLst/>
                          </a:prstGeom>
                          <a:noFill/>
                          <a:ln>
                            <a:noFill/>
                          </a:ln>
                        </pic:spPr>
                      </pic:pic>
                    </a:graphicData>
                  </a:graphic>
                </wp:inline>
              </w:drawing>
            </w:r>
            <w:r>
              <w:rPr>
                <w:rFonts w:ascii="Impact" w:hAnsi="Impact"/>
                <w:sz w:val="96"/>
              </w:rPr>
              <w:tab/>
            </w:r>
          </w:p>
        </w:tc>
      </w:tr>
    </w:tbl>
    <w:p w14:paraId="4DE15237" w14:textId="77777777" w:rsidR="00C930E9" w:rsidRDefault="00C930E9">
      <w:pPr>
        <w:rPr>
          <w:sz w:val="52"/>
        </w:rPr>
      </w:pPr>
    </w:p>
    <w:p w14:paraId="4433DE9C" w14:textId="5B9A1788" w:rsidR="00C930E9" w:rsidRPr="00217715" w:rsidRDefault="00217715" w:rsidP="00217715">
      <w:pPr>
        <w:jc w:val="center"/>
        <w:rPr>
          <w:rFonts w:ascii="Century Gothic" w:hAnsi="Century Gothic"/>
          <w:sz w:val="36"/>
          <w:szCs w:val="12"/>
        </w:rPr>
      </w:pPr>
      <w:r w:rsidRPr="00217715">
        <w:rPr>
          <w:rFonts w:ascii="Century Gothic" w:hAnsi="Century Gothic"/>
          <w:sz w:val="36"/>
          <w:szCs w:val="12"/>
        </w:rPr>
        <w:t>Elève : William Trelles</w:t>
      </w:r>
    </w:p>
    <w:p w14:paraId="7436B700" w14:textId="127E300A" w:rsidR="00217715" w:rsidRPr="00217715" w:rsidRDefault="00217715" w:rsidP="00217715">
      <w:pPr>
        <w:jc w:val="center"/>
        <w:rPr>
          <w:rFonts w:ascii="Century Gothic" w:hAnsi="Century Gothic"/>
          <w:sz w:val="36"/>
          <w:szCs w:val="12"/>
        </w:rPr>
      </w:pPr>
      <w:r w:rsidRPr="00217715">
        <w:rPr>
          <w:rFonts w:ascii="Century Gothic" w:hAnsi="Century Gothic"/>
          <w:sz w:val="36"/>
          <w:szCs w:val="12"/>
        </w:rPr>
        <w:t>Enseignant : Xavier Carrel</w:t>
      </w:r>
    </w:p>
    <w:p w14:paraId="07B70D36" w14:textId="1F2B03F1" w:rsidR="00217715" w:rsidRPr="00217715" w:rsidRDefault="00217715" w:rsidP="00217715">
      <w:pPr>
        <w:jc w:val="center"/>
        <w:rPr>
          <w:rFonts w:ascii="Century Gothic" w:hAnsi="Century Gothic"/>
          <w:sz w:val="36"/>
          <w:szCs w:val="12"/>
        </w:rPr>
      </w:pPr>
      <w:r w:rsidRPr="00217715">
        <w:rPr>
          <w:rFonts w:ascii="Century Gothic" w:hAnsi="Century Gothic"/>
          <w:sz w:val="36"/>
          <w:szCs w:val="12"/>
        </w:rPr>
        <w:t>Classe : CID3A</w:t>
      </w:r>
    </w:p>
    <w:p w14:paraId="0C2AB241" w14:textId="77777777" w:rsidR="00217715" w:rsidRPr="00217715" w:rsidRDefault="00217715">
      <w:pPr>
        <w:rPr>
          <w:rFonts w:ascii="Century Gothic" w:hAnsi="Century Gothic"/>
          <w:sz w:val="18"/>
          <w:szCs w:val="14"/>
        </w:rPr>
      </w:pPr>
    </w:p>
    <w:p w14:paraId="14EFF2A6" w14:textId="77777777" w:rsidR="00C930E9" w:rsidRPr="00217715" w:rsidRDefault="00C930E9">
      <w:pPr>
        <w:rPr>
          <w:rFonts w:ascii="Century Gothic" w:hAnsi="Century Gothic"/>
          <w:sz w:val="18"/>
          <w:szCs w:val="14"/>
        </w:rPr>
      </w:pPr>
    </w:p>
    <w:p w14:paraId="543C73F7" w14:textId="77777777" w:rsidR="00C930E9" w:rsidRDefault="00C930E9"/>
    <w:p w14:paraId="2E39A445" w14:textId="38AB486D" w:rsidR="00C930E9" w:rsidRDefault="00C930E9"/>
    <w:p w14:paraId="745FC73A" w14:textId="77777777" w:rsidR="00C930E9" w:rsidRDefault="00C930E9"/>
    <w:p w14:paraId="196AE5F2" w14:textId="77777777" w:rsidR="00C930E9" w:rsidRDefault="00C930E9"/>
    <w:p w14:paraId="350441B7" w14:textId="62C8C909" w:rsidR="00C930E9" w:rsidRDefault="00C930E9"/>
    <w:p w14:paraId="7F59EA49" w14:textId="77777777" w:rsidR="00C930E9" w:rsidRDefault="00C930E9"/>
    <w:p w14:paraId="5D218A00" w14:textId="0C14D4AB" w:rsidR="00C930E9" w:rsidRDefault="00C930E9"/>
    <w:p w14:paraId="149149EC" w14:textId="5F2E301C" w:rsidR="003F2179" w:rsidRPr="00791020" w:rsidRDefault="003F2179" w:rsidP="00791020">
      <w:r w:rsidRPr="003F2179">
        <w:rPr>
          <w:u w:val="single"/>
        </w:rPr>
        <w:lastRenderedPageBreak/>
        <w:t>Table des matières</w:t>
      </w:r>
    </w:p>
    <w:p w14:paraId="24CD9DA1" w14:textId="470F0FB9" w:rsidR="00B16037"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3611068" w:history="1">
        <w:r w:rsidR="00B16037" w:rsidRPr="008C32EB">
          <w:rPr>
            <w:rStyle w:val="Lienhypertexte"/>
          </w:rPr>
          <w:t>1</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Analyse préliminaire</w:t>
        </w:r>
        <w:r w:rsidR="00B16037">
          <w:rPr>
            <w:webHidden/>
          </w:rPr>
          <w:tab/>
        </w:r>
        <w:r w:rsidR="00B16037">
          <w:rPr>
            <w:webHidden/>
          </w:rPr>
          <w:fldChar w:fldCharType="begin"/>
        </w:r>
        <w:r w:rsidR="00B16037">
          <w:rPr>
            <w:webHidden/>
          </w:rPr>
          <w:instrText xml:space="preserve"> PAGEREF _Toc183611068 \h </w:instrText>
        </w:r>
        <w:r w:rsidR="00B16037">
          <w:rPr>
            <w:webHidden/>
          </w:rPr>
        </w:r>
        <w:r w:rsidR="00B16037">
          <w:rPr>
            <w:webHidden/>
          </w:rPr>
          <w:fldChar w:fldCharType="separate"/>
        </w:r>
        <w:r w:rsidR="00AD46F5">
          <w:rPr>
            <w:webHidden/>
          </w:rPr>
          <w:t>3</w:t>
        </w:r>
        <w:r w:rsidR="00B16037">
          <w:rPr>
            <w:webHidden/>
          </w:rPr>
          <w:fldChar w:fldCharType="end"/>
        </w:r>
      </w:hyperlink>
    </w:p>
    <w:p w14:paraId="7F24FA7B" w14:textId="2FC6F8FD"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69" w:history="1">
        <w:r w:rsidR="00B16037" w:rsidRPr="008C32EB">
          <w:rPr>
            <w:rStyle w:val="Lienhypertexte"/>
            <w:iCs/>
            <w:noProof/>
          </w:rPr>
          <w:t>1.1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Introduction</w:t>
        </w:r>
        <w:r w:rsidR="00B16037">
          <w:rPr>
            <w:noProof/>
            <w:webHidden/>
          </w:rPr>
          <w:tab/>
        </w:r>
        <w:r w:rsidR="00B16037">
          <w:rPr>
            <w:noProof/>
            <w:webHidden/>
          </w:rPr>
          <w:fldChar w:fldCharType="begin"/>
        </w:r>
        <w:r w:rsidR="00B16037">
          <w:rPr>
            <w:noProof/>
            <w:webHidden/>
          </w:rPr>
          <w:instrText xml:space="preserve"> PAGEREF _Toc183611069 \h </w:instrText>
        </w:r>
        <w:r w:rsidR="00B16037">
          <w:rPr>
            <w:noProof/>
            <w:webHidden/>
          </w:rPr>
        </w:r>
        <w:r w:rsidR="00B16037">
          <w:rPr>
            <w:noProof/>
            <w:webHidden/>
          </w:rPr>
          <w:fldChar w:fldCharType="separate"/>
        </w:r>
        <w:r w:rsidR="00AD46F5">
          <w:rPr>
            <w:noProof/>
            <w:webHidden/>
          </w:rPr>
          <w:t>3</w:t>
        </w:r>
        <w:r w:rsidR="00B16037">
          <w:rPr>
            <w:noProof/>
            <w:webHidden/>
          </w:rPr>
          <w:fldChar w:fldCharType="end"/>
        </w:r>
      </w:hyperlink>
    </w:p>
    <w:p w14:paraId="48AA4E73" w14:textId="73030745"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0" w:history="1">
        <w:r w:rsidR="00B16037" w:rsidRPr="008C32EB">
          <w:rPr>
            <w:rStyle w:val="Lienhypertexte"/>
            <w:iCs/>
            <w:noProof/>
          </w:rPr>
          <w:t>1.2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Objectifs</w:t>
        </w:r>
        <w:r w:rsidR="00B16037">
          <w:rPr>
            <w:noProof/>
            <w:webHidden/>
          </w:rPr>
          <w:tab/>
        </w:r>
        <w:r w:rsidR="00B16037">
          <w:rPr>
            <w:noProof/>
            <w:webHidden/>
          </w:rPr>
          <w:fldChar w:fldCharType="begin"/>
        </w:r>
        <w:r w:rsidR="00B16037">
          <w:rPr>
            <w:noProof/>
            <w:webHidden/>
          </w:rPr>
          <w:instrText xml:space="preserve"> PAGEREF _Toc183611070 \h </w:instrText>
        </w:r>
        <w:r w:rsidR="00B16037">
          <w:rPr>
            <w:noProof/>
            <w:webHidden/>
          </w:rPr>
        </w:r>
        <w:r w:rsidR="00B16037">
          <w:rPr>
            <w:noProof/>
            <w:webHidden/>
          </w:rPr>
          <w:fldChar w:fldCharType="separate"/>
        </w:r>
        <w:r w:rsidR="00AD46F5">
          <w:rPr>
            <w:noProof/>
            <w:webHidden/>
          </w:rPr>
          <w:t>3</w:t>
        </w:r>
        <w:r w:rsidR="00B16037">
          <w:rPr>
            <w:noProof/>
            <w:webHidden/>
          </w:rPr>
          <w:fldChar w:fldCharType="end"/>
        </w:r>
      </w:hyperlink>
    </w:p>
    <w:p w14:paraId="48905EBA" w14:textId="27D9F2ED"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1" w:history="1">
        <w:r w:rsidR="00B16037" w:rsidRPr="008C32EB">
          <w:rPr>
            <w:rStyle w:val="Lienhypertexte"/>
            <w:noProof/>
          </w:rPr>
          <w:t>1.3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bCs/>
            <w:noProof/>
          </w:rPr>
          <w:t>Gestion de projet</w:t>
        </w:r>
        <w:r w:rsidR="00B16037">
          <w:rPr>
            <w:noProof/>
            <w:webHidden/>
          </w:rPr>
          <w:tab/>
        </w:r>
        <w:r w:rsidR="00B16037">
          <w:rPr>
            <w:noProof/>
            <w:webHidden/>
          </w:rPr>
          <w:fldChar w:fldCharType="begin"/>
        </w:r>
        <w:r w:rsidR="00B16037">
          <w:rPr>
            <w:noProof/>
            <w:webHidden/>
          </w:rPr>
          <w:instrText xml:space="preserve"> PAGEREF _Toc183611071 \h </w:instrText>
        </w:r>
        <w:r w:rsidR="00B16037">
          <w:rPr>
            <w:noProof/>
            <w:webHidden/>
          </w:rPr>
        </w:r>
        <w:r w:rsidR="00B16037">
          <w:rPr>
            <w:noProof/>
            <w:webHidden/>
          </w:rPr>
          <w:fldChar w:fldCharType="separate"/>
        </w:r>
        <w:r w:rsidR="00AD46F5">
          <w:rPr>
            <w:noProof/>
            <w:webHidden/>
          </w:rPr>
          <w:t>4</w:t>
        </w:r>
        <w:r w:rsidR="00B16037">
          <w:rPr>
            <w:noProof/>
            <w:webHidden/>
          </w:rPr>
          <w:fldChar w:fldCharType="end"/>
        </w:r>
      </w:hyperlink>
    </w:p>
    <w:p w14:paraId="658EF450" w14:textId="645A6D68"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72" w:history="1">
        <w:r w:rsidR="00B16037" w:rsidRPr="008C32EB">
          <w:rPr>
            <w:rStyle w:val="Lienhypertexte"/>
          </w:rPr>
          <w:t>2</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Analyse / Conception</w:t>
        </w:r>
        <w:r w:rsidR="00B16037">
          <w:rPr>
            <w:webHidden/>
          </w:rPr>
          <w:tab/>
        </w:r>
        <w:r w:rsidR="00B16037">
          <w:rPr>
            <w:webHidden/>
          </w:rPr>
          <w:fldChar w:fldCharType="begin"/>
        </w:r>
        <w:r w:rsidR="00B16037">
          <w:rPr>
            <w:webHidden/>
          </w:rPr>
          <w:instrText xml:space="preserve"> PAGEREF _Toc183611072 \h </w:instrText>
        </w:r>
        <w:r w:rsidR="00B16037">
          <w:rPr>
            <w:webHidden/>
          </w:rPr>
        </w:r>
        <w:r w:rsidR="00B16037">
          <w:rPr>
            <w:webHidden/>
          </w:rPr>
          <w:fldChar w:fldCharType="separate"/>
        </w:r>
        <w:r w:rsidR="00AD46F5">
          <w:rPr>
            <w:webHidden/>
          </w:rPr>
          <w:t>4</w:t>
        </w:r>
        <w:r w:rsidR="00B16037">
          <w:rPr>
            <w:webHidden/>
          </w:rPr>
          <w:fldChar w:fldCharType="end"/>
        </w:r>
      </w:hyperlink>
    </w:p>
    <w:p w14:paraId="383F8CBC" w14:textId="11FA98EE"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3" w:history="1">
        <w:r w:rsidR="00B16037" w:rsidRPr="008C32EB">
          <w:rPr>
            <w:rStyle w:val="Lienhypertexte"/>
            <w:iCs/>
            <w:noProof/>
          </w:rPr>
          <w:t>2.1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Domaine</w:t>
        </w:r>
        <w:r w:rsidR="00B16037">
          <w:rPr>
            <w:noProof/>
            <w:webHidden/>
          </w:rPr>
          <w:tab/>
        </w:r>
        <w:r w:rsidR="00B16037">
          <w:rPr>
            <w:noProof/>
            <w:webHidden/>
          </w:rPr>
          <w:fldChar w:fldCharType="begin"/>
        </w:r>
        <w:r w:rsidR="00B16037">
          <w:rPr>
            <w:noProof/>
            <w:webHidden/>
          </w:rPr>
          <w:instrText xml:space="preserve"> PAGEREF _Toc183611073 \h </w:instrText>
        </w:r>
        <w:r w:rsidR="00B16037">
          <w:rPr>
            <w:noProof/>
            <w:webHidden/>
          </w:rPr>
        </w:r>
        <w:r w:rsidR="00B16037">
          <w:rPr>
            <w:noProof/>
            <w:webHidden/>
          </w:rPr>
          <w:fldChar w:fldCharType="separate"/>
        </w:r>
        <w:r w:rsidR="00AD46F5">
          <w:rPr>
            <w:noProof/>
            <w:webHidden/>
          </w:rPr>
          <w:t>4</w:t>
        </w:r>
        <w:r w:rsidR="00B16037">
          <w:rPr>
            <w:noProof/>
            <w:webHidden/>
          </w:rPr>
          <w:fldChar w:fldCharType="end"/>
        </w:r>
      </w:hyperlink>
    </w:p>
    <w:p w14:paraId="7906E2CF" w14:textId="33B1D108"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4" w:history="1">
        <w:r w:rsidR="00B16037" w:rsidRPr="008C32EB">
          <w:rPr>
            <w:rStyle w:val="Lienhypertexte"/>
            <w:iCs/>
            <w:noProof/>
          </w:rPr>
          <w:t>2.2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Concepts</w:t>
        </w:r>
        <w:r w:rsidR="00B16037">
          <w:rPr>
            <w:noProof/>
            <w:webHidden/>
          </w:rPr>
          <w:tab/>
        </w:r>
        <w:r w:rsidR="00B16037">
          <w:rPr>
            <w:noProof/>
            <w:webHidden/>
          </w:rPr>
          <w:fldChar w:fldCharType="begin"/>
        </w:r>
        <w:r w:rsidR="00B16037">
          <w:rPr>
            <w:noProof/>
            <w:webHidden/>
          </w:rPr>
          <w:instrText xml:space="preserve"> PAGEREF _Toc183611074 \h </w:instrText>
        </w:r>
        <w:r w:rsidR="00B16037">
          <w:rPr>
            <w:noProof/>
            <w:webHidden/>
          </w:rPr>
        </w:r>
        <w:r w:rsidR="00B16037">
          <w:rPr>
            <w:noProof/>
            <w:webHidden/>
          </w:rPr>
          <w:fldChar w:fldCharType="separate"/>
        </w:r>
        <w:r w:rsidR="00AD46F5">
          <w:rPr>
            <w:noProof/>
            <w:webHidden/>
          </w:rPr>
          <w:t>4</w:t>
        </w:r>
        <w:r w:rsidR="00B16037">
          <w:rPr>
            <w:noProof/>
            <w:webHidden/>
          </w:rPr>
          <w:fldChar w:fldCharType="end"/>
        </w:r>
      </w:hyperlink>
    </w:p>
    <w:p w14:paraId="1838093A" w14:textId="4E4CD038"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5" w:history="1">
        <w:r w:rsidR="00B16037" w:rsidRPr="008C32EB">
          <w:rPr>
            <w:rStyle w:val="Lienhypertexte"/>
            <w:iCs/>
            <w:noProof/>
          </w:rPr>
          <w:t>2.3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Analyse fonctionnelle</w:t>
        </w:r>
        <w:r w:rsidR="00B16037">
          <w:rPr>
            <w:noProof/>
            <w:webHidden/>
          </w:rPr>
          <w:tab/>
        </w:r>
        <w:r w:rsidR="00B16037">
          <w:rPr>
            <w:noProof/>
            <w:webHidden/>
          </w:rPr>
          <w:fldChar w:fldCharType="begin"/>
        </w:r>
        <w:r w:rsidR="00B16037">
          <w:rPr>
            <w:noProof/>
            <w:webHidden/>
          </w:rPr>
          <w:instrText xml:space="preserve"> PAGEREF _Toc183611075 \h </w:instrText>
        </w:r>
        <w:r w:rsidR="00B16037">
          <w:rPr>
            <w:noProof/>
            <w:webHidden/>
          </w:rPr>
        </w:r>
        <w:r w:rsidR="00B16037">
          <w:rPr>
            <w:noProof/>
            <w:webHidden/>
          </w:rPr>
          <w:fldChar w:fldCharType="separate"/>
        </w:r>
        <w:r w:rsidR="00AD46F5">
          <w:rPr>
            <w:noProof/>
            <w:webHidden/>
          </w:rPr>
          <w:t>6</w:t>
        </w:r>
        <w:r w:rsidR="00B16037">
          <w:rPr>
            <w:noProof/>
            <w:webHidden/>
          </w:rPr>
          <w:fldChar w:fldCharType="end"/>
        </w:r>
      </w:hyperlink>
    </w:p>
    <w:p w14:paraId="38C6AA72" w14:textId="78EA323A"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76" w:history="1">
        <w:r w:rsidR="00B16037" w:rsidRPr="008C32EB">
          <w:rPr>
            <w:rStyle w:val="Lienhypertexte"/>
          </w:rPr>
          <w:t>3</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Réalisation</w:t>
        </w:r>
        <w:r w:rsidR="00B16037">
          <w:rPr>
            <w:webHidden/>
          </w:rPr>
          <w:tab/>
        </w:r>
        <w:r w:rsidR="00B16037">
          <w:rPr>
            <w:webHidden/>
          </w:rPr>
          <w:fldChar w:fldCharType="begin"/>
        </w:r>
        <w:r w:rsidR="00B16037">
          <w:rPr>
            <w:webHidden/>
          </w:rPr>
          <w:instrText xml:space="preserve"> PAGEREF _Toc183611076 \h </w:instrText>
        </w:r>
        <w:r w:rsidR="00B16037">
          <w:rPr>
            <w:webHidden/>
          </w:rPr>
        </w:r>
        <w:r w:rsidR="00B16037">
          <w:rPr>
            <w:webHidden/>
          </w:rPr>
          <w:fldChar w:fldCharType="separate"/>
        </w:r>
        <w:r w:rsidR="00AD46F5">
          <w:rPr>
            <w:webHidden/>
          </w:rPr>
          <w:t>14</w:t>
        </w:r>
        <w:r w:rsidR="00B16037">
          <w:rPr>
            <w:webHidden/>
          </w:rPr>
          <w:fldChar w:fldCharType="end"/>
        </w:r>
      </w:hyperlink>
    </w:p>
    <w:p w14:paraId="3885AFFB" w14:textId="4C85FB25"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7" w:history="1">
        <w:r w:rsidR="00B16037" w:rsidRPr="008C32EB">
          <w:rPr>
            <w:rStyle w:val="Lienhypertexte"/>
            <w:noProof/>
          </w:rPr>
          <w:t>3.1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Points de design spécifiques</w:t>
        </w:r>
        <w:r w:rsidR="00B16037">
          <w:rPr>
            <w:noProof/>
            <w:webHidden/>
          </w:rPr>
          <w:tab/>
        </w:r>
        <w:r w:rsidR="00B16037">
          <w:rPr>
            <w:noProof/>
            <w:webHidden/>
          </w:rPr>
          <w:fldChar w:fldCharType="begin"/>
        </w:r>
        <w:r w:rsidR="00B16037">
          <w:rPr>
            <w:noProof/>
            <w:webHidden/>
          </w:rPr>
          <w:instrText xml:space="preserve"> PAGEREF _Toc183611077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7BBCFE7B" w14:textId="719B7070"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8" w:history="1">
        <w:r w:rsidR="00B16037" w:rsidRPr="008C32EB">
          <w:rPr>
            <w:rStyle w:val="Lienhypertexte"/>
            <w:i/>
            <w:iCs/>
            <w:noProof/>
          </w:rPr>
          <w:t>3.1.1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_Toc183611078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1C7BADC5" w14:textId="60D9A922"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79" w:history="1">
        <w:r w:rsidR="00B16037" w:rsidRPr="008C32EB">
          <w:rPr>
            <w:rStyle w:val="Lienhypertexte"/>
            <w:i/>
            <w:iCs/>
            <w:noProof/>
          </w:rPr>
          <w:t>3.1.2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_Toc183611079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4FC6266C" w14:textId="72461565"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0" w:history="1">
        <w:r w:rsidR="00B16037" w:rsidRPr="008C32EB">
          <w:rPr>
            <w:rStyle w:val="Lienhypertexte"/>
            <w:i/>
            <w:iCs/>
            <w:noProof/>
          </w:rPr>
          <w:t>3.1.3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
            <w:iCs/>
            <w:noProof/>
          </w:rPr>
          <w:t>…</w:t>
        </w:r>
        <w:r w:rsidR="00B16037">
          <w:rPr>
            <w:noProof/>
            <w:webHidden/>
          </w:rPr>
          <w:tab/>
        </w:r>
        <w:r w:rsidR="00B16037">
          <w:rPr>
            <w:noProof/>
            <w:webHidden/>
          </w:rPr>
          <w:fldChar w:fldCharType="begin"/>
        </w:r>
        <w:r w:rsidR="00B16037">
          <w:rPr>
            <w:noProof/>
            <w:webHidden/>
          </w:rPr>
          <w:instrText xml:space="preserve"> PAGEREF _Toc183611080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7FBCDE7D" w14:textId="42544170"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1" w:history="1">
        <w:r w:rsidR="00B16037" w:rsidRPr="008C32EB">
          <w:rPr>
            <w:rStyle w:val="Lienhypertexte"/>
            <w:iCs/>
            <w:noProof/>
          </w:rPr>
          <w:t>3.2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Déroulement</w:t>
        </w:r>
        <w:r w:rsidR="00B16037">
          <w:rPr>
            <w:noProof/>
            <w:webHidden/>
          </w:rPr>
          <w:tab/>
        </w:r>
        <w:r w:rsidR="00B16037">
          <w:rPr>
            <w:noProof/>
            <w:webHidden/>
          </w:rPr>
          <w:fldChar w:fldCharType="begin"/>
        </w:r>
        <w:r w:rsidR="00B16037">
          <w:rPr>
            <w:noProof/>
            <w:webHidden/>
          </w:rPr>
          <w:instrText xml:space="preserve"> PAGEREF _Toc183611081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0BB058C6" w14:textId="24623534"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2" w:history="1">
        <w:r w:rsidR="00B16037" w:rsidRPr="008C32EB">
          <w:rPr>
            <w:rStyle w:val="Lienhypertexte"/>
            <w:iCs/>
            <w:noProof/>
          </w:rPr>
          <w:t>3.3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Mise en place de l’environnement de travail</w:t>
        </w:r>
        <w:r w:rsidR="00B16037">
          <w:rPr>
            <w:noProof/>
            <w:webHidden/>
          </w:rPr>
          <w:tab/>
        </w:r>
        <w:r w:rsidR="00B16037">
          <w:rPr>
            <w:noProof/>
            <w:webHidden/>
          </w:rPr>
          <w:fldChar w:fldCharType="begin"/>
        </w:r>
        <w:r w:rsidR="00B16037">
          <w:rPr>
            <w:noProof/>
            <w:webHidden/>
          </w:rPr>
          <w:instrText xml:space="preserve"> PAGEREF _Toc183611082 \h </w:instrText>
        </w:r>
        <w:r w:rsidR="00B16037">
          <w:rPr>
            <w:noProof/>
            <w:webHidden/>
          </w:rPr>
        </w:r>
        <w:r w:rsidR="00B16037">
          <w:rPr>
            <w:noProof/>
            <w:webHidden/>
          </w:rPr>
          <w:fldChar w:fldCharType="separate"/>
        </w:r>
        <w:r w:rsidR="00AD46F5">
          <w:rPr>
            <w:noProof/>
            <w:webHidden/>
          </w:rPr>
          <w:t>14</w:t>
        </w:r>
        <w:r w:rsidR="00B16037">
          <w:rPr>
            <w:noProof/>
            <w:webHidden/>
          </w:rPr>
          <w:fldChar w:fldCharType="end"/>
        </w:r>
      </w:hyperlink>
    </w:p>
    <w:p w14:paraId="074A650C" w14:textId="1F0C2ACE"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3" w:history="1">
        <w:r w:rsidR="00B16037" w:rsidRPr="008C32EB">
          <w:rPr>
            <w:rStyle w:val="Lienhypertexte"/>
            <w:iCs/>
            <w:noProof/>
          </w:rPr>
          <w:t>3.4</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Description des tests effectués</w:t>
        </w:r>
        <w:r w:rsidR="00B16037">
          <w:rPr>
            <w:noProof/>
            <w:webHidden/>
          </w:rPr>
          <w:tab/>
        </w:r>
        <w:r w:rsidR="00B16037">
          <w:rPr>
            <w:noProof/>
            <w:webHidden/>
          </w:rPr>
          <w:fldChar w:fldCharType="begin"/>
        </w:r>
        <w:r w:rsidR="00B16037">
          <w:rPr>
            <w:noProof/>
            <w:webHidden/>
          </w:rPr>
          <w:instrText xml:space="preserve"> PAGEREF _Toc183611083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4C132AEA" w14:textId="27D67CCF"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4" w:history="1">
        <w:r w:rsidR="00B16037" w:rsidRPr="008C32EB">
          <w:rPr>
            <w:rStyle w:val="Lienhypertexte"/>
            <w:iCs/>
            <w:noProof/>
          </w:rPr>
          <w:t>3.5</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Bilan</w:t>
        </w:r>
        <w:r w:rsidR="00B16037">
          <w:rPr>
            <w:noProof/>
            <w:webHidden/>
          </w:rPr>
          <w:tab/>
        </w:r>
        <w:r w:rsidR="00B16037">
          <w:rPr>
            <w:noProof/>
            <w:webHidden/>
          </w:rPr>
          <w:fldChar w:fldCharType="begin"/>
        </w:r>
        <w:r w:rsidR="00B16037">
          <w:rPr>
            <w:noProof/>
            <w:webHidden/>
          </w:rPr>
          <w:instrText xml:space="preserve"> PAGEREF _Toc183611084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16623DA2" w14:textId="1D6885B8"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5" w:history="1">
        <w:r w:rsidR="00B16037" w:rsidRPr="008C32EB">
          <w:rPr>
            <w:rStyle w:val="Lienhypertexte"/>
            <w:noProof/>
          </w:rPr>
          <w:t>3.5.1</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Erreurs restantes</w:t>
        </w:r>
        <w:r w:rsidR="00B16037">
          <w:rPr>
            <w:noProof/>
            <w:webHidden/>
          </w:rPr>
          <w:tab/>
        </w:r>
        <w:r w:rsidR="00B16037">
          <w:rPr>
            <w:noProof/>
            <w:webHidden/>
          </w:rPr>
          <w:fldChar w:fldCharType="begin"/>
        </w:r>
        <w:r w:rsidR="00B16037">
          <w:rPr>
            <w:noProof/>
            <w:webHidden/>
          </w:rPr>
          <w:instrText xml:space="preserve"> PAGEREF _Toc183611085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51E33589" w14:textId="71683F0D"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6" w:history="1">
        <w:r w:rsidR="00B16037" w:rsidRPr="008C32EB">
          <w:rPr>
            <w:rStyle w:val="Lienhypertexte"/>
            <w:noProof/>
          </w:rPr>
          <w:t>3.5.2</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Stories</w:t>
        </w:r>
        <w:r w:rsidR="00B16037">
          <w:rPr>
            <w:noProof/>
            <w:webHidden/>
          </w:rPr>
          <w:tab/>
        </w:r>
        <w:r w:rsidR="00B16037">
          <w:rPr>
            <w:noProof/>
            <w:webHidden/>
          </w:rPr>
          <w:fldChar w:fldCharType="begin"/>
        </w:r>
        <w:r w:rsidR="00B16037">
          <w:rPr>
            <w:noProof/>
            <w:webHidden/>
          </w:rPr>
          <w:instrText xml:space="preserve"> PAGEREF _Toc183611086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14899FC4" w14:textId="2748F50E" w:rsidR="00B16037"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7" w:history="1">
        <w:r w:rsidR="00B16037" w:rsidRPr="008C32EB">
          <w:rPr>
            <w:rStyle w:val="Lienhypertexte"/>
            <w:noProof/>
          </w:rPr>
          <w:t>3.5.3</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noProof/>
          </w:rPr>
          <w:t>Dette technique</w:t>
        </w:r>
        <w:r w:rsidR="00B16037">
          <w:rPr>
            <w:noProof/>
            <w:webHidden/>
          </w:rPr>
          <w:tab/>
        </w:r>
        <w:r w:rsidR="00B16037">
          <w:rPr>
            <w:noProof/>
            <w:webHidden/>
          </w:rPr>
          <w:fldChar w:fldCharType="begin"/>
        </w:r>
        <w:r w:rsidR="00B16037">
          <w:rPr>
            <w:noProof/>
            <w:webHidden/>
          </w:rPr>
          <w:instrText xml:space="preserve"> PAGEREF _Toc183611087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7EC2D141" w14:textId="242465C5" w:rsidR="00B16037"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3611088" w:history="1">
        <w:r w:rsidR="00B16037" w:rsidRPr="008C32EB">
          <w:rPr>
            <w:rStyle w:val="Lienhypertexte"/>
            <w:iCs/>
            <w:noProof/>
          </w:rPr>
          <w:t>3.6</w:t>
        </w:r>
        <w:r w:rsidR="00B16037">
          <w:rPr>
            <w:rFonts w:asciiTheme="minorHAnsi" w:eastAsiaTheme="minorEastAsia" w:hAnsiTheme="minorHAnsi" w:cstheme="minorBidi"/>
            <w:noProof/>
            <w:kern w:val="2"/>
            <w:sz w:val="22"/>
            <w:szCs w:val="22"/>
            <w:lang w:val="fr-CH" w:eastAsia="fr-CH"/>
            <w14:ligatures w14:val="standardContextual"/>
          </w:rPr>
          <w:tab/>
        </w:r>
        <w:r w:rsidR="00B16037" w:rsidRPr="008C32EB">
          <w:rPr>
            <w:rStyle w:val="Lienhypertexte"/>
            <w:iCs/>
            <w:noProof/>
          </w:rPr>
          <w:t>Recours à l’intelligence artificielle</w:t>
        </w:r>
        <w:r w:rsidR="00B16037">
          <w:rPr>
            <w:noProof/>
            <w:webHidden/>
          </w:rPr>
          <w:tab/>
        </w:r>
        <w:r w:rsidR="00B16037">
          <w:rPr>
            <w:noProof/>
            <w:webHidden/>
          </w:rPr>
          <w:fldChar w:fldCharType="begin"/>
        </w:r>
        <w:r w:rsidR="00B16037">
          <w:rPr>
            <w:noProof/>
            <w:webHidden/>
          </w:rPr>
          <w:instrText xml:space="preserve"> PAGEREF _Toc183611088 \h </w:instrText>
        </w:r>
        <w:r w:rsidR="00B16037">
          <w:rPr>
            <w:noProof/>
            <w:webHidden/>
          </w:rPr>
        </w:r>
        <w:r w:rsidR="00B16037">
          <w:rPr>
            <w:noProof/>
            <w:webHidden/>
          </w:rPr>
          <w:fldChar w:fldCharType="separate"/>
        </w:r>
        <w:r w:rsidR="00AD46F5">
          <w:rPr>
            <w:noProof/>
            <w:webHidden/>
          </w:rPr>
          <w:t>15</w:t>
        </w:r>
        <w:r w:rsidR="00B16037">
          <w:rPr>
            <w:noProof/>
            <w:webHidden/>
          </w:rPr>
          <w:fldChar w:fldCharType="end"/>
        </w:r>
      </w:hyperlink>
    </w:p>
    <w:p w14:paraId="12E2AD84" w14:textId="583BD6F3" w:rsidR="00B16037"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3611089" w:history="1">
        <w:r w:rsidR="00B16037" w:rsidRPr="008C32EB">
          <w:rPr>
            <w:rStyle w:val="Lienhypertexte"/>
          </w:rPr>
          <w:t>4</w:t>
        </w:r>
        <w:r w:rsidR="00B16037">
          <w:rPr>
            <w:rFonts w:asciiTheme="minorHAnsi" w:eastAsiaTheme="minorEastAsia" w:hAnsiTheme="minorHAnsi" w:cstheme="minorBidi"/>
            <w:kern w:val="2"/>
            <w:sz w:val="22"/>
            <w:szCs w:val="22"/>
            <w:lang w:val="fr-CH" w:eastAsia="fr-CH"/>
            <w14:ligatures w14:val="standardContextual"/>
          </w:rPr>
          <w:tab/>
        </w:r>
        <w:r w:rsidR="00B16037" w:rsidRPr="008C32EB">
          <w:rPr>
            <w:rStyle w:val="Lienhypertexte"/>
          </w:rPr>
          <w:t>Conclusions</w:t>
        </w:r>
        <w:r w:rsidR="00B16037">
          <w:rPr>
            <w:webHidden/>
          </w:rPr>
          <w:tab/>
        </w:r>
        <w:r w:rsidR="00B16037">
          <w:rPr>
            <w:webHidden/>
          </w:rPr>
          <w:fldChar w:fldCharType="begin"/>
        </w:r>
        <w:r w:rsidR="00B16037">
          <w:rPr>
            <w:webHidden/>
          </w:rPr>
          <w:instrText xml:space="preserve"> PAGEREF _Toc183611089 \h </w:instrText>
        </w:r>
        <w:r w:rsidR="00B16037">
          <w:rPr>
            <w:webHidden/>
          </w:rPr>
        </w:r>
        <w:r w:rsidR="00B16037">
          <w:rPr>
            <w:webHidden/>
          </w:rPr>
          <w:fldChar w:fldCharType="separate"/>
        </w:r>
        <w:r w:rsidR="00AD46F5">
          <w:rPr>
            <w:webHidden/>
          </w:rPr>
          <w:t>15</w:t>
        </w:r>
        <w:r w:rsidR="00B16037">
          <w:rPr>
            <w:webHidden/>
          </w:rPr>
          <w:fldChar w:fldCharType="end"/>
        </w:r>
      </w:hyperlink>
    </w:p>
    <w:p w14:paraId="1D276105" w14:textId="77777777" w:rsidR="007C53D3" w:rsidRDefault="003F2179" w:rsidP="003F2179">
      <w:r>
        <w:fldChar w:fldCharType="end"/>
      </w:r>
    </w:p>
    <w:p w14:paraId="0AC1BBE9" w14:textId="77777777" w:rsidR="00791020" w:rsidRDefault="00791020" w:rsidP="00791020">
      <w:pPr>
        <w:rPr>
          <w:bCs/>
          <w:i/>
          <w:sz w:val="20"/>
          <w:u w:val="single"/>
        </w:rPr>
      </w:pPr>
    </w:p>
    <w:p w14:paraId="45528ADF"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AA673D1"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EB5D47F" w14:textId="77777777" w:rsidR="00C930E9" w:rsidRDefault="007C53D3" w:rsidP="003F2179">
      <w:r>
        <w:br w:type="page"/>
      </w:r>
    </w:p>
    <w:p w14:paraId="10A5CF20" w14:textId="77777777" w:rsidR="007C53D3" w:rsidRDefault="007C53D3" w:rsidP="00AE470C">
      <w:pPr>
        <w:pStyle w:val="Titre1"/>
      </w:pPr>
      <w:bookmarkStart w:id="0" w:name="_Toc183611068"/>
      <w:r>
        <w:lastRenderedPageBreak/>
        <w:t>Analyse prél</w:t>
      </w:r>
      <w:r w:rsidR="00AE470C">
        <w:t>i</w:t>
      </w:r>
      <w:r>
        <w:t>minaire</w:t>
      </w:r>
      <w:bookmarkEnd w:id="0"/>
    </w:p>
    <w:p w14:paraId="4407C0F0" w14:textId="77777777" w:rsidR="00C930E9" w:rsidRPr="00791020" w:rsidRDefault="007C53D3" w:rsidP="007C53D3">
      <w:pPr>
        <w:pStyle w:val="Titre2"/>
        <w:rPr>
          <w:i w:val="0"/>
          <w:iCs/>
        </w:rPr>
      </w:pPr>
      <w:bookmarkStart w:id="1" w:name="_Toc183611069"/>
      <w:r w:rsidRPr="00791020">
        <w:rPr>
          <w:i w:val="0"/>
          <w:iCs/>
        </w:rPr>
        <w:t>Introduction</w:t>
      </w:r>
      <w:bookmarkEnd w:id="1"/>
      <w:r w:rsidR="00C930E9" w:rsidRPr="00791020">
        <w:rPr>
          <w:i w:val="0"/>
          <w:iCs/>
        </w:rPr>
        <w:t xml:space="preserve"> </w:t>
      </w:r>
    </w:p>
    <w:p w14:paraId="78818782" w14:textId="77777777" w:rsidR="00C930E9" w:rsidRDefault="00C930E9"/>
    <w:p w14:paraId="1C387BA4"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3DEC0E55" w14:textId="77777777" w:rsidR="00AE470C" w:rsidRDefault="00AE470C" w:rsidP="006E2C58">
      <w:pPr>
        <w:rPr>
          <w:szCs w:val="14"/>
        </w:rPr>
      </w:pPr>
    </w:p>
    <w:p w14:paraId="23EE9EDC" w14:textId="77777777" w:rsidR="003F2179" w:rsidRPr="006E2C58" w:rsidRDefault="003F2179" w:rsidP="006E2C58">
      <w:pPr>
        <w:rPr>
          <w:i/>
          <w:iCs/>
          <w:szCs w:val="14"/>
        </w:rPr>
      </w:pPr>
      <w:r w:rsidRPr="006E2C58">
        <w:rPr>
          <w:i/>
          <w:iCs/>
          <w:szCs w:val="14"/>
        </w:rPr>
        <w:t>Ces éléments peuvent être repris des spécifications de départ.</w:t>
      </w:r>
    </w:p>
    <w:p w14:paraId="14511872" w14:textId="77777777" w:rsidR="006E2C58" w:rsidRDefault="006E2C58" w:rsidP="006E2C58">
      <w:pPr>
        <w:rPr>
          <w:szCs w:val="14"/>
        </w:rPr>
      </w:pPr>
    </w:p>
    <w:p w14:paraId="06237B93" w14:textId="77777777" w:rsidR="006E2C58" w:rsidRPr="00791020" w:rsidRDefault="006E2C58" w:rsidP="007C53D3">
      <w:pPr>
        <w:pStyle w:val="Titre2"/>
        <w:rPr>
          <w:i w:val="0"/>
          <w:iCs/>
        </w:rPr>
      </w:pPr>
      <w:bookmarkStart w:id="2" w:name="_Toc183611070"/>
      <w:r w:rsidRPr="00791020">
        <w:rPr>
          <w:i w:val="0"/>
          <w:iCs/>
        </w:rPr>
        <w:t>Objectifs</w:t>
      </w:r>
      <w:bookmarkEnd w:id="2"/>
    </w:p>
    <w:p w14:paraId="1A4865AF" w14:textId="77777777" w:rsidR="006E2C58" w:rsidRDefault="006E2C58" w:rsidP="006E2C58">
      <w:pPr>
        <w:rPr>
          <w:szCs w:val="14"/>
        </w:rPr>
      </w:pPr>
    </w:p>
    <w:p w14:paraId="6671B5A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3352A1A8" w14:textId="77777777" w:rsidR="00AE470C" w:rsidRDefault="00AE470C" w:rsidP="007C53D3">
      <w:pPr>
        <w:rPr>
          <w:szCs w:val="14"/>
        </w:rPr>
      </w:pPr>
    </w:p>
    <w:p w14:paraId="041089A5" w14:textId="77777777" w:rsidR="007C53D3" w:rsidRPr="006E2C58" w:rsidRDefault="007C53D3" w:rsidP="007C53D3">
      <w:pPr>
        <w:rPr>
          <w:i/>
          <w:iCs/>
          <w:szCs w:val="14"/>
        </w:rPr>
      </w:pPr>
      <w:r w:rsidRPr="006E2C58">
        <w:rPr>
          <w:i/>
          <w:iCs/>
          <w:szCs w:val="14"/>
        </w:rPr>
        <w:t>Ces éléments peuvent être repris des spécifications de départ.</w:t>
      </w:r>
    </w:p>
    <w:p w14:paraId="097D29BB" w14:textId="77777777" w:rsidR="007C53D3" w:rsidRDefault="007C53D3" w:rsidP="007C53D3">
      <w:pPr>
        <w:rPr>
          <w:szCs w:val="14"/>
        </w:rPr>
      </w:pPr>
    </w:p>
    <w:p w14:paraId="21B6938C" w14:textId="77777777" w:rsidR="007C53D3" w:rsidRDefault="007C53D3" w:rsidP="085619D6">
      <w:pPr>
        <w:pStyle w:val="Titre2"/>
        <w:spacing w:line="259" w:lineRule="auto"/>
        <w:rPr>
          <w:i w:val="0"/>
        </w:rPr>
      </w:pPr>
      <w:r>
        <w:br w:type="page"/>
      </w:r>
      <w:bookmarkStart w:id="3" w:name="_Toc183611071"/>
      <w:r w:rsidR="239DB570" w:rsidRPr="085619D6">
        <w:rPr>
          <w:bCs/>
          <w:i w:val="0"/>
          <w:color w:val="FF0000"/>
          <w:szCs w:val="24"/>
        </w:rPr>
        <w:lastRenderedPageBreak/>
        <w:t>Gestion de projet</w:t>
      </w:r>
      <w:bookmarkEnd w:id="3"/>
    </w:p>
    <w:p w14:paraId="74472691"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689F782B" w14:textId="77777777" w:rsidR="0083170D" w:rsidRDefault="0083170D" w:rsidP="0083170D">
      <w:pPr>
        <w:pStyle w:val="Titre1"/>
      </w:pPr>
      <w:bookmarkStart w:id="4" w:name="_Toc183611072"/>
      <w:r>
        <w:t>Analyse</w:t>
      </w:r>
      <w:r w:rsidR="00E12330">
        <w:t xml:space="preserve"> / Conception</w:t>
      </w:r>
      <w:bookmarkEnd w:id="4"/>
    </w:p>
    <w:p w14:paraId="48D1EE40" w14:textId="77777777" w:rsidR="00EE4813" w:rsidRDefault="0043492D" w:rsidP="00AA0785">
      <w:pPr>
        <w:pStyle w:val="Titre2"/>
        <w:rPr>
          <w:i w:val="0"/>
          <w:iCs/>
        </w:rPr>
      </w:pPr>
      <w:bookmarkStart w:id="5" w:name="_Toc183611073"/>
      <w:r>
        <w:rPr>
          <w:i w:val="0"/>
          <w:iCs/>
        </w:rPr>
        <w:t>Domaine</w:t>
      </w:r>
      <w:bookmarkEnd w:id="5"/>
    </w:p>
    <w:p w14:paraId="1D8C4BD2" w14:textId="77777777" w:rsidR="00354E35" w:rsidRPr="00EF6436" w:rsidRDefault="00354E35" w:rsidP="00354E35">
      <w:pPr>
        <w:jc w:val="both"/>
        <w:rPr>
          <w:rFonts w:ascii="Century Gothic" w:hAnsi="Century Gothic"/>
          <w:lang w:val="fr-CH"/>
        </w:rPr>
      </w:pPr>
      <w:r w:rsidRPr="00EF6436">
        <w:rPr>
          <w:rFonts w:ascii="Century Gothic" w:hAnsi="Century Gothic"/>
          <w:lang w:val="fr-CH"/>
        </w:rPr>
        <w:t>Le domaine d'application de ce programme est la gestion et le partage de contenus multimédias dans un environnement collaboratif.</w:t>
      </w:r>
    </w:p>
    <w:p w14:paraId="2A458644" w14:textId="77777777" w:rsidR="00354E35" w:rsidRPr="00EF6436" w:rsidRDefault="00354E35" w:rsidP="00354E35">
      <w:pPr>
        <w:jc w:val="both"/>
        <w:rPr>
          <w:rFonts w:ascii="Century Gothic" w:hAnsi="Century Gothic"/>
          <w:lang w:val="fr-CH"/>
        </w:rPr>
      </w:pPr>
    </w:p>
    <w:p w14:paraId="483CA36A" w14:textId="5F58A9BB" w:rsidR="00354E35" w:rsidRPr="00EF6436" w:rsidRDefault="00354E35" w:rsidP="00354E35">
      <w:pPr>
        <w:jc w:val="both"/>
        <w:rPr>
          <w:rFonts w:ascii="Century Gothic" w:hAnsi="Century Gothic"/>
          <w:lang w:val="fr-CH"/>
        </w:rPr>
      </w:pPr>
      <w:r w:rsidRPr="00EF6436">
        <w:rPr>
          <w:rFonts w:ascii="Century Gothic" w:hAnsi="Century Gothic"/>
          <w:lang w:val="fr-CH"/>
        </w:rPr>
        <w:t xml:space="preserve">Il s'agit d'un </w:t>
      </w:r>
      <w:proofErr w:type="spellStart"/>
      <w:r w:rsidRPr="00EF6436">
        <w:rPr>
          <w:rFonts w:ascii="Century Gothic" w:hAnsi="Century Gothic"/>
          <w:lang w:val="fr-CH"/>
        </w:rPr>
        <w:t>mediaplayer</w:t>
      </w:r>
      <w:proofErr w:type="spellEnd"/>
      <w:r w:rsidRPr="00EF6436">
        <w:rPr>
          <w:rFonts w:ascii="Century Gothic" w:hAnsi="Century Gothic"/>
          <w:lang w:val="fr-CH"/>
        </w:rPr>
        <w:t xml:space="preserve"> capable de gérer une médiathèque locale, d'échanger des contenus avec d'autres utilisateurs en réseau, et de jouer des fichiers multimédias.</w:t>
      </w:r>
    </w:p>
    <w:p w14:paraId="743CBD8E" w14:textId="77777777" w:rsidR="00354E35" w:rsidRPr="00EF6436" w:rsidRDefault="00354E35" w:rsidP="00354E35">
      <w:pPr>
        <w:jc w:val="both"/>
        <w:rPr>
          <w:rFonts w:ascii="Century Gothic" w:hAnsi="Century Gothic"/>
          <w:lang w:val="fr-CH"/>
        </w:rPr>
      </w:pPr>
    </w:p>
    <w:p w14:paraId="15A00C27" w14:textId="2793D2E6" w:rsidR="00354E35" w:rsidRPr="00EF6436" w:rsidRDefault="00354E35" w:rsidP="00354E35">
      <w:pPr>
        <w:jc w:val="both"/>
        <w:rPr>
          <w:rFonts w:ascii="Century Gothic" w:hAnsi="Century Gothic"/>
          <w:lang w:val="fr-CH"/>
        </w:rPr>
      </w:pPr>
      <w:r w:rsidRPr="00EF6436">
        <w:rPr>
          <w:rFonts w:ascii="Century Gothic" w:hAnsi="Century Gothic"/>
          <w:lang w:val="fr-CH"/>
        </w:rPr>
        <w:t>Le programme s'adresse aux utilisateurs qui souhaitent partager facilement des médias dans une communauté tout en ayant une gestion centralisée de leurs fichiers.</w:t>
      </w:r>
    </w:p>
    <w:p w14:paraId="6417C4D1" w14:textId="77777777" w:rsidR="00354E35" w:rsidRPr="00EF6436" w:rsidRDefault="00354E35" w:rsidP="00354E35">
      <w:pPr>
        <w:jc w:val="both"/>
        <w:rPr>
          <w:rFonts w:ascii="Century Gothic" w:hAnsi="Century Gothic"/>
          <w:lang w:val="fr-CH"/>
        </w:rPr>
      </w:pPr>
    </w:p>
    <w:p w14:paraId="080A31BB" w14:textId="77777777" w:rsidR="00354E35" w:rsidRPr="00EF6436" w:rsidRDefault="00354E35" w:rsidP="00354E35">
      <w:pPr>
        <w:jc w:val="both"/>
        <w:rPr>
          <w:rFonts w:ascii="Century Gothic" w:hAnsi="Century Gothic"/>
          <w:b/>
          <w:bCs/>
          <w:lang w:val="fr-CH"/>
        </w:rPr>
      </w:pPr>
      <w:r w:rsidRPr="00EF6436">
        <w:rPr>
          <w:rFonts w:ascii="Century Gothic" w:hAnsi="Century Gothic"/>
          <w:b/>
          <w:bCs/>
          <w:lang w:val="fr-CH"/>
        </w:rPr>
        <w:t>Utilisateurs :</w:t>
      </w:r>
    </w:p>
    <w:p w14:paraId="0A228F41" w14:textId="77777777" w:rsidR="00354E35" w:rsidRPr="00EF6436" w:rsidRDefault="00354E35" w:rsidP="00354E35">
      <w:pPr>
        <w:jc w:val="both"/>
        <w:rPr>
          <w:rFonts w:ascii="Century Gothic" w:hAnsi="Century Gothic"/>
          <w:lang w:val="fr-CH"/>
        </w:rPr>
      </w:pPr>
      <w:r w:rsidRPr="00EF6436">
        <w:rPr>
          <w:rFonts w:ascii="Century Gothic" w:hAnsi="Century Gothic"/>
          <w:lang w:val="fr-CH"/>
        </w:rPr>
        <w:t>Les utilisateurs sont les membres d'une communauté qui souhaitent :</w:t>
      </w:r>
    </w:p>
    <w:p w14:paraId="6ADE6C8E" w14:textId="77777777" w:rsidR="00354E35" w:rsidRPr="00EF6436" w:rsidRDefault="00354E35" w:rsidP="00354E35">
      <w:pPr>
        <w:jc w:val="both"/>
        <w:rPr>
          <w:rFonts w:ascii="Century Gothic" w:hAnsi="Century Gothic"/>
          <w:lang w:val="fr-CH"/>
        </w:rPr>
      </w:pPr>
    </w:p>
    <w:p w14:paraId="71F76969" w14:textId="77777777" w:rsidR="00354E35" w:rsidRPr="00EF6436" w:rsidRDefault="00354E35" w:rsidP="00354E35">
      <w:pPr>
        <w:pStyle w:val="Paragraphedeliste"/>
        <w:numPr>
          <w:ilvl w:val="0"/>
          <w:numId w:val="19"/>
        </w:numPr>
        <w:jc w:val="both"/>
        <w:rPr>
          <w:rFonts w:ascii="Century Gothic" w:hAnsi="Century Gothic"/>
          <w:lang w:val="fr-CH"/>
        </w:rPr>
      </w:pPr>
      <w:r w:rsidRPr="00EF6436">
        <w:rPr>
          <w:rFonts w:ascii="Century Gothic" w:hAnsi="Century Gothic"/>
          <w:lang w:val="fr-CH"/>
        </w:rPr>
        <w:t>Créer et gérer leur propre médiathèque locale.</w:t>
      </w:r>
    </w:p>
    <w:p w14:paraId="3B93DBA7" w14:textId="77777777" w:rsidR="00354E35" w:rsidRPr="00EF6436" w:rsidRDefault="00354E35" w:rsidP="00354E35">
      <w:pPr>
        <w:pStyle w:val="Paragraphedeliste"/>
        <w:numPr>
          <w:ilvl w:val="0"/>
          <w:numId w:val="19"/>
        </w:numPr>
        <w:jc w:val="both"/>
        <w:rPr>
          <w:rFonts w:ascii="Century Gothic" w:hAnsi="Century Gothic"/>
          <w:lang w:val="fr-CH"/>
        </w:rPr>
      </w:pPr>
      <w:r w:rsidRPr="00EF6436">
        <w:rPr>
          <w:rFonts w:ascii="Century Gothic" w:hAnsi="Century Gothic"/>
          <w:lang w:val="fr-CH"/>
        </w:rPr>
        <w:t>Échanger des fichiers multimédias via un protocole commun.</w:t>
      </w:r>
    </w:p>
    <w:p w14:paraId="60FF8ACE" w14:textId="325E6EE9" w:rsidR="00354E35" w:rsidRPr="00EF6436" w:rsidRDefault="00354E35" w:rsidP="00354E35">
      <w:pPr>
        <w:pStyle w:val="Paragraphedeliste"/>
        <w:numPr>
          <w:ilvl w:val="0"/>
          <w:numId w:val="19"/>
        </w:numPr>
        <w:jc w:val="both"/>
        <w:rPr>
          <w:rFonts w:ascii="Century Gothic" w:hAnsi="Century Gothic"/>
          <w:lang w:val="fr-CH"/>
        </w:rPr>
      </w:pPr>
      <w:r w:rsidRPr="00EF6436">
        <w:rPr>
          <w:rFonts w:ascii="Century Gothic" w:hAnsi="Century Gothic"/>
          <w:lang w:val="fr-CH"/>
        </w:rPr>
        <w:t>Consulter et jouer des contenus disponibles sur le réseau.</w:t>
      </w:r>
    </w:p>
    <w:p w14:paraId="43337E9A" w14:textId="77777777" w:rsidR="00354E35" w:rsidRPr="00EF6436" w:rsidRDefault="00354E35" w:rsidP="00354E35">
      <w:pPr>
        <w:jc w:val="both"/>
        <w:rPr>
          <w:rFonts w:ascii="Century Gothic" w:hAnsi="Century Gothic"/>
          <w:lang w:val="fr-CH"/>
        </w:rPr>
      </w:pPr>
    </w:p>
    <w:p w14:paraId="7A6CA12B" w14:textId="77777777" w:rsidR="00AA0785" w:rsidRPr="00791020" w:rsidRDefault="00E12330" w:rsidP="00AA0785">
      <w:pPr>
        <w:pStyle w:val="Titre2"/>
        <w:rPr>
          <w:i w:val="0"/>
          <w:iCs/>
        </w:rPr>
      </w:pPr>
      <w:bookmarkStart w:id="6" w:name="_Toc183611074"/>
      <w:r>
        <w:rPr>
          <w:i w:val="0"/>
          <w:iCs/>
        </w:rPr>
        <w:t>Concept</w:t>
      </w:r>
      <w:r w:rsidR="006F1B20">
        <w:rPr>
          <w:i w:val="0"/>
          <w:iCs/>
        </w:rPr>
        <w:t>s</w:t>
      </w:r>
      <w:bookmarkEnd w:id="6"/>
    </w:p>
    <w:p w14:paraId="346FEAC7" w14:textId="77777777" w:rsidR="00AA0785" w:rsidRDefault="00AA0785" w:rsidP="00AA0785">
      <w:pPr>
        <w:pStyle w:val="Retraitnormal1"/>
        <w:numPr>
          <w:ilvl w:val="0"/>
          <w:numId w:val="0"/>
        </w:numPr>
        <w:ind w:left="360"/>
        <w:rPr>
          <w:rFonts w:ascii="Arial" w:hAnsi="Arial"/>
          <w:sz w:val="24"/>
          <w:szCs w:val="14"/>
          <w:lang w:eastAsia="fr-FR"/>
        </w:rPr>
      </w:pPr>
    </w:p>
    <w:p w14:paraId="448EAD62"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309E6151"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46E2B717" w14:textId="77777777" w:rsidR="00354E35" w:rsidRDefault="00354E35" w:rsidP="00354E35">
      <w:pPr>
        <w:pStyle w:val="Retraitnormal1"/>
        <w:numPr>
          <w:ilvl w:val="0"/>
          <w:numId w:val="0"/>
        </w:numPr>
        <w:ind w:left="360" w:hanging="360"/>
        <w:rPr>
          <w:rFonts w:ascii="Arial" w:hAnsi="Arial"/>
          <w:i/>
          <w:iCs/>
          <w:color w:val="FF0000"/>
          <w:sz w:val="24"/>
          <w:szCs w:val="14"/>
          <w:lang w:eastAsia="fr-FR"/>
        </w:rPr>
      </w:pPr>
    </w:p>
    <w:p w14:paraId="66686646" w14:textId="28FBBA32" w:rsidR="00354E35" w:rsidRDefault="00354E35" w:rsidP="00354E35">
      <w:pPr>
        <w:pStyle w:val="Retraitnormal1"/>
        <w:numPr>
          <w:ilvl w:val="0"/>
          <w:numId w:val="0"/>
        </w:numPr>
        <w:ind w:left="360" w:hanging="360"/>
        <w:rPr>
          <w:rFonts w:ascii="Arial" w:hAnsi="Arial"/>
          <w:b/>
          <w:bCs/>
          <w:i/>
          <w:iCs/>
          <w:sz w:val="24"/>
          <w:szCs w:val="14"/>
          <w:lang w:eastAsia="fr-FR"/>
        </w:rPr>
      </w:pPr>
      <w:r>
        <w:rPr>
          <w:rFonts w:ascii="Arial" w:hAnsi="Arial"/>
          <w:b/>
          <w:bCs/>
          <w:i/>
          <w:iCs/>
          <w:sz w:val="24"/>
          <w:szCs w:val="14"/>
          <w:lang w:eastAsia="fr-FR"/>
        </w:rPr>
        <w:t>Protocole</w:t>
      </w:r>
    </w:p>
    <w:p w14:paraId="2C059380" w14:textId="77777777" w:rsidR="00354E35" w:rsidRPr="00354E35" w:rsidRDefault="00354E35" w:rsidP="00354E35">
      <w:pPr>
        <w:numPr>
          <w:ilvl w:val="0"/>
          <w:numId w:val="20"/>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Version du protocole :</w:t>
      </w:r>
    </w:p>
    <w:p w14:paraId="6CF86B71" w14:textId="77777777" w:rsidR="00354E35" w:rsidRPr="00354E35" w:rsidRDefault="00354E35" w:rsidP="00354E35">
      <w:pPr>
        <w:spacing w:before="100" w:beforeAutospacing="1" w:after="100" w:afterAutospacing="1"/>
        <w:ind w:left="612" w:firstLine="108"/>
        <w:rPr>
          <w:rFonts w:ascii="Century Gothic" w:hAnsi="Century Gothic"/>
          <w:szCs w:val="24"/>
          <w:lang w:val="fr-CH" w:eastAsia="fr-CH"/>
        </w:rPr>
      </w:pPr>
      <w:r w:rsidRPr="00354E35">
        <w:rPr>
          <w:rFonts w:ascii="Century Gothic" w:hAnsi="Century Gothic"/>
          <w:szCs w:val="24"/>
          <w:lang w:val="fr-CH" w:eastAsia="fr-CH"/>
        </w:rPr>
        <w:t>Version 1.0</w:t>
      </w:r>
    </w:p>
    <w:p w14:paraId="113EB501" w14:textId="77777777" w:rsidR="00354E35" w:rsidRPr="00354E35" w:rsidRDefault="00354E35" w:rsidP="00354E35">
      <w:pPr>
        <w:numPr>
          <w:ilvl w:val="0"/>
          <w:numId w:val="21"/>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Nom du protocole :</w:t>
      </w:r>
    </w:p>
    <w:p w14:paraId="2DB2B105" w14:textId="77777777" w:rsidR="00354E35" w:rsidRPr="00354E35" w:rsidRDefault="00354E35" w:rsidP="00354E35">
      <w:pPr>
        <w:spacing w:before="100" w:beforeAutospacing="1" w:after="100" w:afterAutospacing="1"/>
        <w:ind w:firstLine="708"/>
        <w:rPr>
          <w:rFonts w:ascii="Century Gothic" w:hAnsi="Century Gothic"/>
          <w:szCs w:val="24"/>
          <w:lang w:val="fr-CH" w:eastAsia="fr-CH"/>
        </w:rPr>
      </w:pPr>
      <w:r w:rsidRPr="00354E35">
        <w:rPr>
          <w:rFonts w:ascii="Century Gothic" w:hAnsi="Century Gothic"/>
          <w:szCs w:val="24"/>
          <w:lang w:val="fr-CH" w:eastAsia="fr-CH"/>
        </w:rPr>
        <w:t>Media Sharing Protocol (MSP)</w:t>
      </w:r>
    </w:p>
    <w:p w14:paraId="3B3DD57F" w14:textId="77777777" w:rsidR="00354E35" w:rsidRPr="00354E35" w:rsidRDefault="00354E35" w:rsidP="00354E35">
      <w:pPr>
        <w:numPr>
          <w:ilvl w:val="0"/>
          <w:numId w:val="22"/>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Protocole choisi :</w:t>
      </w:r>
    </w:p>
    <w:p w14:paraId="4E344A51" w14:textId="77777777" w:rsidR="00354E35" w:rsidRPr="00354E35" w:rsidRDefault="00354E35" w:rsidP="00354E35">
      <w:pPr>
        <w:spacing w:before="100" w:beforeAutospacing="1" w:after="100" w:afterAutospacing="1"/>
        <w:ind w:firstLine="708"/>
        <w:rPr>
          <w:rFonts w:ascii="Century Gothic" w:hAnsi="Century Gothic"/>
          <w:szCs w:val="24"/>
          <w:lang w:val="fr-CH" w:eastAsia="fr-CH"/>
        </w:rPr>
      </w:pPr>
      <w:r w:rsidRPr="00354E35">
        <w:rPr>
          <w:rFonts w:ascii="Century Gothic" w:hAnsi="Century Gothic"/>
          <w:szCs w:val="24"/>
          <w:lang w:val="fr-CH" w:eastAsia="fr-CH"/>
        </w:rPr>
        <w:t>MQTT</w:t>
      </w:r>
    </w:p>
    <w:p w14:paraId="4713F5D1" w14:textId="77777777" w:rsidR="00354E35" w:rsidRPr="00354E35" w:rsidRDefault="00354E35" w:rsidP="00354E35">
      <w:pPr>
        <w:numPr>
          <w:ilvl w:val="0"/>
          <w:numId w:val="23"/>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Topic utilisé :</w:t>
      </w:r>
    </w:p>
    <w:p w14:paraId="30A3817F" w14:textId="76703FEF" w:rsidR="00354E35" w:rsidRPr="00354E35" w:rsidRDefault="00354E35" w:rsidP="00EF6436">
      <w:pPr>
        <w:spacing w:before="100" w:beforeAutospacing="1" w:after="100" w:afterAutospacing="1"/>
        <w:ind w:firstLine="708"/>
        <w:rPr>
          <w:rFonts w:ascii="Century Gothic" w:hAnsi="Century Gothic"/>
          <w:szCs w:val="24"/>
          <w:lang w:val="fr-CH" w:eastAsia="fr-CH"/>
        </w:rPr>
      </w:pPr>
      <w:proofErr w:type="gramStart"/>
      <w:r w:rsidRPr="00354E35">
        <w:rPr>
          <w:rFonts w:ascii="Century Gothic" w:hAnsi="Century Gothic" w:cs="Courier New"/>
          <w:sz w:val="20"/>
          <w:lang w:val="fr-CH" w:eastAsia="fr-CH"/>
        </w:rPr>
        <w:t>media</w:t>
      </w:r>
      <w:proofErr w:type="gramEnd"/>
      <w:r w:rsidRPr="00354E35">
        <w:rPr>
          <w:rFonts w:ascii="Century Gothic" w:hAnsi="Century Gothic" w:cs="Courier New"/>
          <w:sz w:val="20"/>
          <w:lang w:val="fr-CH" w:eastAsia="fr-CH"/>
        </w:rPr>
        <w:t>/</w:t>
      </w:r>
      <w:proofErr w:type="spellStart"/>
      <w:r w:rsidRPr="00354E35">
        <w:rPr>
          <w:rFonts w:ascii="Century Gothic" w:hAnsi="Century Gothic" w:cs="Courier New"/>
          <w:sz w:val="20"/>
          <w:lang w:val="fr-CH" w:eastAsia="fr-CH"/>
        </w:rPr>
        <w:t>player</w:t>
      </w:r>
      <w:proofErr w:type="spellEnd"/>
    </w:p>
    <w:p w14:paraId="55C404F6" w14:textId="77777777" w:rsidR="00354E35" w:rsidRPr="00354E35" w:rsidRDefault="00354E35" w:rsidP="00354E35">
      <w:pPr>
        <w:numPr>
          <w:ilvl w:val="0"/>
          <w:numId w:val="24"/>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lastRenderedPageBreak/>
        <w:t>Types de messages</w:t>
      </w:r>
    </w:p>
    <w:p w14:paraId="5BFF2B48" w14:textId="77777777" w:rsidR="00354E35" w:rsidRPr="00354E35" w:rsidRDefault="00354E35" w:rsidP="00354E35">
      <w:pPr>
        <w:numPr>
          <w:ilvl w:val="0"/>
          <w:numId w:val="24"/>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Description des classes</w:t>
      </w:r>
    </w:p>
    <w:p w14:paraId="672C41CB" w14:textId="77777777" w:rsidR="00354E35" w:rsidRPr="00354E35" w:rsidRDefault="00354E35" w:rsidP="00354E35">
      <w:pPr>
        <w:numPr>
          <w:ilvl w:val="0"/>
          <w:numId w:val="24"/>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Classe Media</w:t>
      </w:r>
    </w:p>
    <w:p w14:paraId="27E50461" w14:textId="77777777" w:rsidR="00354E35" w:rsidRPr="00354E35" w:rsidRDefault="00354E35" w:rsidP="00354E35">
      <w:pPr>
        <w:numPr>
          <w:ilvl w:val="0"/>
          <w:numId w:val="24"/>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Classe </w:t>
      </w:r>
      <w:proofErr w:type="spellStart"/>
      <w:r w:rsidRPr="00354E35">
        <w:rPr>
          <w:rFonts w:ascii="Century Gothic" w:hAnsi="Century Gothic"/>
          <w:b/>
          <w:bCs/>
          <w:szCs w:val="24"/>
          <w:lang w:val="fr-CH" w:eastAsia="fr-CH"/>
        </w:rPr>
        <w:t>Mediatheque</w:t>
      </w:r>
      <w:proofErr w:type="spellEnd"/>
    </w:p>
    <w:p w14:paraId="17E5CBD7" w14:textId="77777777" w:rsidR="00354E35" w:rsidRPr="00354E35" w:rsidRDefault="00354E35" w:rsidP="00354E35">
      <w:pPr>
        <w:numPr>
          <w:ilvl w:val="0"/>
          <w:numId w:val="25"/>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MEDIA_STATUS_REQUEST</w:t>
      </w:r>
    </w:p>
    <w:p w14:paraId="65C9BF56" w14:textId="77777777" w:rsidR="00354E35" w:rsidRPr="00354E35" w:rsidRDefault="00354E35" w:rsidP="00354E35">
      <w:pPr>
        <w:numPr>
          <w:ilvl w:val="1"/>
          <w:numId w:val="25"/>
        </w:num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Utilisé pour demander le statut d'un lecteur multimédia.</w:t>
      </w:r>
    </w:p>
    <w:p w14:paraId="07BE23FB" w14:textId="77777777" w:rsidR="00354E35" w:rsidRPr="00354E35" w:rsidRDefault="00354E35" w:rsidP="00354E35">
      <w:pPr>
        <w:numPr>
          <w:ilvl w:val="1"/>
          <w:numId w:val="25"/>
        </w:num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Ne transporte aucune donnée.</w:t>
      </w:r>
    </w:p>
    <w:p w14:paraId="24771094" w14:textId="77777777" w:rsidR="00354E35" w:rsidRPr="00354E35" w:rsidRDefault="00354E35" w:rsidP="00354E35">
      <w:pPr>
        <w:numPr>
          <w:ilvl w:val="0"/>
          <w:numId w:val="25"/>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MEDIA_STATUS</w:t>
      </w:r>
    </w:p>
    <w:p w14:paraId="06C3C0AE" w14:textId="77777777" w:rsidR="00354E35" w:rsidRPr="00354E35" w:rsidRDefault="00354E35" w:rsidP="00354E35">
      <w:pPr>
        <w:numPr>
          <w:ilvl w:val="1"/>
          <w:numId w:val="25"/>
        </w:num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Permet de répondre à une demande de statut.</w:t>
      </w:r>
    </w:p>
    <w:p w14:paraId="1EC38E8E" w14:textId="77777777" w:rsidR="00354E35" w:rsidRPr="00354E35" w:rsidRDefault="00354E35" w:rsidP="00354E35">
      <w:pPr>
        <w:numPr>
          <w:ilvl w:val="1"/>
          <w:numId w:val="25"/>
        </w:num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Transporte un objet de type </w:t>
      </w:r>
      <w:proofErr w:type="spellStart"/>
      <w:r w:rsidRPr="00354E35">
        <w:rPr>
          <w:rFonts w:ascii="Century Gothic" w:hAnsi="Century Gothic" w:cs="Courier New"/>
          <w:sz w:val="20"/>
          <w:lang w:val="fr-CH" w:eastAsia="fr-CH"/>
        </w:rPr>
        <w:t>Mediatheque</w:t>
      </w:r>
      <w:proofErr w:type="spellEnd"/>
      <w:r w:rsidRPr="00354E35">
        <w:rPr>
          <w:rFonts w:ascii="Century Gothic" w:hAnsi="Century Gothic"/>
          <w:szCs w:val="24"/>
          <w:lang w:val="fr-CH" w:eastAsia="fr-CH"/>
        </w:rPr>
        <w:t xml:space="preserve"> contenant des informations sur l'état du lecteur multimédia et sa bibliothèque de médias.</w:t>
      </w:r>
    </w:p>
    <w:p w14:paraId="4F40B208" w14:textId="77777777" w:rsidR="00354E35" w:rsidRPr="00354E35" w:rsidRDefault="00354E35" w:rsidP="00354E35">
      <w:p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Représente un média (fichier multimédia).</w:t>
      </w:r>
    </w:p>
    <w:p w14:paraId="7FFAAB94" w14:textId="77777777" w:rsidR="00354E35" w:rsidRPr="00354E35" w:rsidRDefault="00354E35" w:rsidP="00354E35">
      <w:pPr>
        <w:numPr>
          <w:ilvl w:val="0"/>
          <w:numId w:val="26"/>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Attributs :</w:t>
      </w:r>
    </w:p>
    <w:p w14:paraId="4E954254" w14:textId="77777777" w:rsidR="00354E35" w:rsidRPr="00354E35" w:rsidRDefault="00354E35" w:rsidP="00354E35">
      <w:pPr>
        <w:numPr>
          <w:ilvl w:val="1"/>
          <w:numId w:val="26"/>
        </w:numPr>
        <w:spacing w:before="100" w:beforeAutospacing="1" w:after="100" w:afterAutospacing="1"/>
        <w:rPr>
          <w:rFonts w:ascii="Century Gothic" w:hAnsi="Century Gothic"/>
          <w:szCs w:val="24"/>
          <w:lang w:val="fr-CH" w:eastAsia="fr-CH"/>
        </w:rPr>
      </w:pPr>
      <w:proofErr w:type="gramStart"/>
      <w:r w:rsidRPr="00354E35">
        <w:rPr>
          <w:rFonts w:ascii="Century Gothic" w:hAnsi="Century Gothic" w:cs="Courier New"/>
          <w:b/>
          <w:bCs/>
          <w:sz w:val="20"/>
          <w:lang w:val="fr-CH" w:eastAsia="fr-CH"/>
        </w:rPr>
        <w:t>string</w:t>
      </w:r>
      <w:proofErr w:type="gramEnd"/>
      <w:r w:rsidRPr="00354E35">
        <w:rPr>
          <w:rFonts w:ascii="Century Gothic" w:hAnsi="Century Gothic" w:cs="Courier New"/>
          <w:b/>
          <w:bCs/>
          <w:sz w:val="20"/>
          <w:lang w:val="fr-CH" w:eastAsia="fr-CH"/>
        </w:rPr>
        <w:t xml:space="preserve"> </w:t>
      </w:r>
      <w:proofErr w:type="spellStart"/>
      <w:r w:rsidRPr="00354E35">
        <w:rPr>
          <w:rFonts w:ascii="Century Gothic" w:hAnsi="Century Gothic" w:cs="Courier New"/>
          <w:b/>
          <w:bCs/>
          <w:sz w:val="20"/>
          <w:lang w:val="fr-CH" w:eastAsia="fr-CH"/>
        </w:rPr>
        <w:t>Filename</w:t>
      </w:r>
      <w:proofErr w:type="spellEnd"/>
      <w:r w:rsidRPr="00354E35">
        <w:rPr>
          <w:rFonts w:ascii="Century Gothic" w:hAnsi="Century Gothic"/>
          <w:szCs w:val="24"/>
          <w:lang w:val="fr-CH" w:eastAsia="fr-CH"/>
        </w:rPr>
        <w:t xml:space="preserve"> : Nom du fichier.</w:t>
      </w:r>
    </w:p>
    <w:p w14:paraId="4F1E6A34" w14:textId="0779BBB7" w:rsidR="00354E35" w:rsidRPr="00354E35" w:rsidRDefault="00397B2F" w:rsidP="00354E35">
      <w:pPr>
        <w:numPr>
          <w:ilvl w:val="1"/>
          <w:numId w:val="26"/>
        </w:numPr>
        <w:spacing w:before="100" w:beforeAutospacing="1" w:after="100" w:afterAutospacing="1"/>
        <w:rPr>
          <w:rFonts w:ascii="Century Gothic" w:hAnsi="Century Gothic"/>
          <w:szCs w:val="24"/>
          <w:lang w:val="fr-CH" w:eastAsia="fr-CH"/>
        </w:rPr>
      </w:pPr>
      <w:proofErr w:type="gramStart"/>
      <w:r>
        <w:rPr>
          <w:rFonts w:ascii="Century Gothic" w:hAnsi="Century Gothic" w:cs="Courier New"/>
          <w:b/>
          <w:bCs/>
          <w:sz w:val="20"/>
          <w:lang w:val="fr-CH" w:eastAsia="fr-CH"/>
        </w:rPr>
        <w:t>long</w:t>
      </w:r>
      <w:proofErr w:type="gramEnd"/>
      <w:r w:rsidR="00354E35" w:rsidRPr="00354E35">
        <w:rPr>
          <w:rFonts w:ascii="Century Gothic" w:hAnsi="Century Gothic" w:cs="Courier New"/>
          <w:b/>
          <w:bCs/>
          <w:sz w:val="20"/>
          <w:lang w:val="fr-CH" w:eastAsia="fr-CH"/>
        </w:rPr>
        <w:t xml:space="preserve"> Size</w:t>
      </w:r>
      <w:r w:rsidR="00354E35" w:rsidRPr="00354E35">
        <w:rPr>
          <w:rFonts w:ascii="Century Gothic" w:hAnsi="Century Gothic"/>
          <w:szCs w:val="24"/>
          <w:lang w:val="fr-CH" w:eastAsia="fr-CH"/>
        </w:rPr>
        <w:t xml:space="preserve"> : Taille du fichier en octets.</w:t>
      </w:r>
    </w:p>
    <w:p w14:paraId="5CDD36FD" w14:textId="77777777" w:rsidR="00354E35" w:rsidRPr="00354E35" w:rsidRDefault="00354E35" w:rsidP="00354E35">
      <w:pPr>
        <w:numPr>
          <w:ilvl w:val="1"/>
          <w:numId w:val="26"/>
        </w:numPr>
        <w:spacing w:before="100" w:beforeAutospacing="1" w:after="100" w:afterAutospacing="1"/>
        <w:rPr>
          <w:rFonts w:ascii="Century Gothic" w:hAnsi="Century Gothic"/>
          <w:szCs w:val="24"/>
          <w:lang w:val="fr-CH" w:eastAsia="fr-CH"/>
        </w:rPr>
      </w:pPr>
      <w:proofErr w:type="spellStart"/>
      <w:proofErr w:type="gramStart"/>
      <w:r w:rsidRPr="00354E35">
        <w:rPr>
          <w:rFonts w:ascii="Century Gothic" w:hAnsi="Century Gothic" w:cs="Courier New"/>
          <w:b/>
          <w:bCs/>
          <w:sz w:val="20"/>
          <w:lang w:val="fr-CH" w:eastAsia="fr-CH"/>
        </w:rPr>
        <w:t>enum</w:t>
      </w:r>
      <w:proofErr w:type="spellEnd"/>
      <w:proofErr w:type="gramEnd"/>
      <w:r w:rsidRPr="00354E35">
        <w:rPr>
          <w:rFonts w:ascii="Century Gothic" w:hAnsi="Century Gothic" w:cs="Courier New"/>
          <w:b/>
          <w:bCs/>
          <w:sz w:val="20"/>
          <w:lang w:val="fr-CH" w:eastAsia="fr-CH"/>
        </w:rPr>
        <w:t xml:space="preserve"> </w:t>
      </w:r>
      <w:proofErr w:type="spellStart"/>
      <w:r w:rsidRPr="00354E35">
        <w:rPr>
          <w:rFonts w:ascii="Century Gothic" w:hAnsi="Century Gothic" w:cs="Courier New"/>
          <w:b/>
          <w:bCs/>
          <w:sz w:val="20"/>
          <w:lang w:val="fr-CH" w:eastAsia="fr-CH"/>
        </w:rPr>
        <w:t>MediaType</w:t>
      </w:r>
      <w:proofErr w:type="spellEnd"/>
      <w:r w:rsidRPr="00354E35">
        <w:rPr>
          <w:rFonts w:ascii="Century Gothic" w:hAnsi="Century Gothic"/>
          <w:szCs w:val="24"/>
          <w:lang w:val="fr-CH" w:eastAsia="fr-CH"/>
        </w:rPr>
        <w:t xml:space="preserve"> : Type de média, avec les valeurs possibles suivantes : </w:t>
      </w:r>
    </w:p>
    <w:p w14:paraId="2D93698B"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MP3</w:t>
      </w:r>
    </w:p>
    <w:p w14:paraId="0B44C6FA"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MP4</w:t>
      </w:r>
    </w:p>
    <w:p w14:paraId="68921140"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MOV</w:t>
      </w:r>
    </w:p>
    <w:p w14:paraId="46ACB970"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GIF</w:t>
      </w:r>
    </w:p>
    <w:p w14:paraId="6B52DAD2"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PNG</w:t>
      </w:r>
    </w:p>
    <w:p w14:paraId="64A1A206"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JPEG</w:t>
      </w:r>
    </w:p>
    <w:p w14:paraId="27D1A436"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JPG</w:t>
      </w:r>
    </w:p>
    <w:p w14:paraId="309571E7" w14:textId="77777777" w:rsidR="00354E35" w:rsidRPr="00354E35" w:rsidRDefault="00354E35" w:rsidP="00354E35">
      <w:pPr>
        <w:numPr>
          <w:ilvl w:val="2"/>
          <w:numId w:val="26"/>
        </w:numPr>
        <w:spacing w:before="100" w:beforeAutospacing="1" w:after="100" w:afterAutospacing="1"/>
        <w:rPr>
          <w:rFonts w:ascii="Century Gothic" w:hAnsi="Century Gothic"/>
          <w:szCs w:val="24"/>
          <w:lang w:val="fr-CH" w:eastAsia="fr-CH"/>
        </w:rPr>
      </w:pPr>
      <w:r w:rsidRPr="00354E35">
        <w:rPr>
          <w:rFonts w:ascii="Century Gothic" w:hAnsi="Century Gothic" w:cs="Courier New"/>
          <w:sz w:val="20"/>
          <w:lang w:val="fr-CH" w:eastAsia="fr-CH"/>
        </w:rPr>
        <w:t>WAV</w:t>
      </w:r>
    </w:p>
    <w:p w14:paraId="703F6CED" w14:textId="77777777" w:rsidR="00354E35" w:rsidRPr="00354E35" w:rsidRDefault="00354E35" w:rsidP="00354E35">
      <w:pPr>
        <w:spacing w:before="100" w:beforeAutospacing="1" w:after="100" w:afterAutospacing="1"/>
        <w:rPr>
          <w:rFonts w:ascii="Century Gothic" w:hAnsi="Century Gothic"/>
          <w:szCs w:val="24"/>
          <w:lang w:val="fr-CH" w:eastAsia="fr-CH"/>
        </w:rPr>
      </w:pPr>
      <w:r w:rsidRPr="00354E35">
        <w:rPr>
          <w:rFonts w:ascii="Century Gothic" w:hAnsi="Century Gothic"/>
          <w:szCs w:val="24"/>
          <w:lang w:val="fr-CH" w:eastAsia="fr-CH"/>
        </w:rPr>
        <w:t>Représente une bibliothèque multimédia associée à un lecteur multimédia.</w:t>
      </w:r>
    </w:p>
    <w:p w14:paraId="4C42C146" w14:textId="77777777" w:rsidR="00354E35" w:rsidRPr="00354E35" w:rsidRDefault="00354E35" w:rsidP="00354E35">
      <w:pPr>
        <w:numPr>
          <w:ilvl w:val="0"/>
          <w:numId w:val="27"/>
        </w:numPr>
        <w:spacing w:before="100" w:beforeAutospacing="1" w:after="100" w:afterAutospacing="1"/>
        <w:rPr>
          <w:rFonts w:ascii="Century Gothic" w:hAnsi="Century Gothic"/>
          <w:szCs w:val="24"/>
          <w:lang w:val="fr-CH" w:eastAsia="fr-CH"/>
        </w:rPr>
      </w:pPr>
      <w:r w:rsidRPr="00354E35">
        <w:rPr>
          <w:rFonts w:ascii="Century Gothic" w:hAnsi="Century Gothic"/>
          <w:b/>
          <w:bCs/>
          <w:szCs w:val="24"/>
          <w:lang w:val="fr-CH" w:eastAsia="fr-CH"/>
        </w:rPr>
        <w:t>Attributs :</w:t>
      </w:r>
    </w:p>
    <w:p w14:paraId="37FD79F7" w14:textId="77777777" w:rsidR="00354E35" w:rsidRPr="00354E35" w:rsidRDefault="00354E35" w:rsidP="00354E35">
      <w:pPr>
        <w:numPr>
          <w:ilvl w:val="1"/>
          <w:numId w:val="27"/>
        </w:numPr>
        <w:spacing w:before="100" w:beforeAutospacing="1" w:after="100" w:afterAutospacing="1"/>
        <w:rPr>
          <w:rFonts w:ascii="Century Gothic" w:hAnsi="Century Gothic"/>
          <w:szCs w:val="24"/>
          <w:lang w:val="fr-CH" w:eastAsia="fr-CH"/>
        </w:rPr>
      </w:pPr>
      <w:proofErr w:type="spellStart"/>
      <w:proofErr w:type="gramStart"/>
      <w:r w:rsidRPr="00354E35">
        <w:rPr>
          <w:rFonts w:ascii="Century Gothic" w:hAnsi="Century Gothic" w:cs="Courier New"/>
          <w:b/>
          <w:bCs/>
          <w:sz w:val="20"/>
          <w:lang w:val="fr-CH" w:eastAsia="fr-CH"/>
        </w:rPr>
        <w:t>bool</w:t>
      </w:r>
      <w:proofErr w:type="spellEnd"/>
      <w:proofErr w:type="gramEnd"/>
      <w:r w:rsidRPr="00354E35">
        <w:rPr>
          <w:rFonts w:ascii="Century Gothic" w:hAnsi="Century Gothic" w:cs="Courier New"/>
          <w:b/>
          <w:bCs/>
          <w:sz w:val="20"/>
          <w:lang w:val="fr-CH" w:eastAsia="fr-CH"/>
        </w:rPr>
        <w:t xml:space="preserve"> </w:t>
      </w:r>
      <w:proofErr w:type="spellStart"/>
      <w:r w:rsidRPr="00354E35">
        <w:rPr>
          <w:rFonts w:ascii="Century Gothic" w:hAnsi="Century Gothic" w:cs="Courier New"/>
          <w:b/>
          <w:bCs/>
          <w:sz w:val="20"/>
          <w:lang w:val="fr-CH" w:eastAsia="fr-CH"/>
        </w:rPr>
        <w:t>IsAvailable</w:t>
      </w:r>
      <w:proofErr w:type="spellEnd"/>
      <w:r w:rsidRPr="00354E35">
        <w:rPr>
          <w:rFonts w:ascii="Century Gothic" w:hAnsi="Century Gothic"/>
          <w:szCs w:val="24"/>
          <w:lang w:val="fr-CH" w:eastAsia="fr-CH"/>
        </w:rPr>
        <w:t xml:space="preserve"> : Indique si le lecteur multimédia est disponible et non connecté à un autre client.</w:t>
      </w:r>
    </w:p>
    <w:p w14:paraId="123CC2EA" w14:textId="77777777" w:rsidR="00354E35" w:rsidRPr="00354E35" w:rsidRDefault="00354E35" w:rsidP="00354E35">
      <w:pPr>
        <w:numPr>
          <w:ilvl w:val="1"/>
          <w:numId w:val="27"/>
        </w:numPr>
        <w:spacing w:before="100" w:beforeAutospacing="1" w:after="100" w:afterAutospacing="1"/>
        <w:rPr>
          <w:rFonts w:ascii="Century Gothic" w:hAnsi="Century Gothic"/>
          <w:szCs w:val="24"/>
          <w:lang w:val="fr-CH" w:eastAsia="fr-CH"/>
        </w:rPr>
      </w:pPr>
      <w:proofErr w:type="gramStart"/>
      <w:r w:rsidRPr="00354E35">
        <w:rPr>
          <w:rFonts w:ascii="Century Gothic" w:hAnsi="Century Gothic" w:cs="Courier New"/>
          <w:b/>
          <w:bCs/>
          <w:sz w:val="20"/>
          <w:lang w:val="fr-CH" w:eastAsia="fr-CH"/>
        </w:rPr>
        <w:lastRenderedPageBreak/>
        <w:t>string</w:t>
      </w:r>
      <w:proofErr w:type="gramEnd"/>
      <w:r w:rsidRPr="00354E35">
        <w:rPr>
          <w:rFonts w:ascii="Century Gothic" w:hAnsi="Century Gothic" w:cs="Courier New"/>
          <w:b/>
          <w:bCs/>
          <w:sz w:val="20"/>
          <w:lang w:val="fr-CH" w:eastAsia="fr-CH"/>
        </w:rPr>
        <w:t xml:space="preserve"> </w:t>
      </w:r>
      <w:proofErr w:type="spellStart"/>
      <w:r w:rsidRPr="00354E35">
        <w:rPr>
          <w:rFonts w:ascii="Century Gothic" w:hAnsi="Century Gothic" w:cs="Courier New"/>
          <w:b/>
          <w:bCs/>
          <w:sz w:val="20"/>
          <w:lang w:val="fr-CH" w:eastAsia="fr-CH"/>
        </w:rPr>
        <w:t>DisplayName</w:t>
      </w:r>
      <w:proofErr w:type="spellEnd"/>
      <w:r w:rsidRPr="00354E35">
        <w:rPr>
          <w:rFonts w:ascii="Century Gothic" w:hAnsi="Century Gothic"/>
          <w:szCs w:val="24"/>
          <w:lang w:val="fr-CH" w:eastAsia="fr-CH"/>
        </w:rPr>
        <w:t xml:space="preserve"> : Nom affiché du lecteur multimédia.</w:t>
      </w:r>
    </w:p>
    <w:p w14:paraId="400E37BE" w14:textId="77777777" w:rsidR="00354E35" w:rsidRPr="00354E35" w:rsidRDefault="00354E35" w:rsidP="00354E35">
      <w:pPr>
        <w:numPr>
          <w:ilvl w:val="1"/>
          <w:numId w:val="27"/>
        </w:numPr>
        <w:spacing w:before="100" w:beforeAutospacing="1" w:after="100" w:afterAutospacing="1"/>
        <w:rPr>
          <w:rFonts w:ascii="Century Gothic" w:hAnsi="Century Gothic"/>
          <w:szCs w:val="24"/>
          <w:lang w:val="fr-CH" w:eastAsia="fr-CH"/>
        </w:rPr>
      </w:pPr>
      <w:r w:rsidRPr="00354E35">
        <w:rPr>
          <w:rFonts w:ascii="Century Gothic" w:hAnsi="Century Gothic" w:cs="Courier New"/>
          <w:b/>
          <w:bCs/>
          <w:sz w:val="20"/>
          <w:lang w:val="fr-CH" w:eastAsia="fr-CH"/>
        </w:rPr>
        <w:t xml:space="preserve">List&lt;Media&gt; </w:t>
      </w:r>
      <w:proofErr w:type="spellStart"/>
      <w:r w:rsidRPr="00354E35">
        <w:rPr>
          <w:rFonts w:ascii="Century Gothic" w:hAnsi="Century Gothic" w:cs="Courier New"/>
          <w:b/>
          <w:bCs/>
          <w:sz w:val="20"/>
          <w:lang w:val="fr-CH" w:eastAsia="fr-CH"/>
        </w:rPr>
        <w:t>Medias</w:t>
      </w:r>
      <w:proofErr w:type="spellEnd"/>
      <w:r w:rsidRPr="00354E35">
        <w:rPr>
          <w:rFonts w:ascii="Century Gothic" w:hAnsi="Century Gothic"/>
          <w:szCs w:val="24"/>
          <w:lang w:val="fr-CH" w:eastAsia="fr-CH"/>
        </w:rPr>
        <w:t xml:space="preserve"> : Liste des objets </w:t>
      </w:r>
      <w:r w:rsidRPr="00354E35">
        <w:rPr>
          <w:rFonts w:ascii="Century Gothic" w:hAnsi="Century Gothic" w:cs="Courier New"/>
          <w:sz w:val="20"/>
          <w:lang w:val="fr-CH" w:eastAsia="fr-CH"/>
        </w:rPr>
        <w:t>Media</w:t>
      </w:r>
      <w:r w:rsidRPr="00354E35">
        <w:rPr>
          <w:rFonts w:ascii="Century Gothic" w:hAnsi="Century Gothic"/>
          <w:szCs w:val="24"/>
          <w:lang w:val="fr-CH" w:eastAsia="fr-CH"/>
        </w:rPr>
        <w:t xml:space="preserve"> contenus dans la bibliothèque multimédia.</w:t>
      </w:r>
    </w:p>
    <w:p w14:paraId="292D13DA" w14:textId="77777777" w:rsidR="00AD46F5" w:rsidRDefault="00AD46F5" w:rsidP="00AD46F5">
      <w:pPr>
        <w:pStyle w:val="Retraitnormal1"/>
        <w:numPr>
          <w:ilvl w:val="0"/>
          <w:numId w:val="0"/>
        </w:numPr>
        <w:rPr>
          <w:rFonts w:ascii="Century Gothic" w:hAnsi="Century Gothic"/>
          <w:sz w:val="24"/>
          <w:szCs w:val="14"/>
          <w:lang w:val="fr-CH" w:eastAsia="fr-FR"/>
        </w:rPr>
      </w:pPr>
    </w:p>
    <w:p w14:paraId="359F987A" w14:textId="77777777" w:rsidR="00AD46F5" w:rsidRDefault="00AD46F5" w:rsidP="00AD46F5">
      <w:pPr>
        <w:pStyle w:val="Retraitnormal1"/>
        <w:numPr>
          <w:ilvl w:val="0"/>
          <w:numId w:val="0"/>
        </w:numPr>
        <w:rPr>
          <w:rFonts w:ascii="Century Gothic" w:hAnsi="Century Gothic"/>
          <w:sz w:val="24"/>
          <w:szCs w:val="14"/>
          <w:lang w:val="fr-CH" w:eastAsia="fr-FR"/>
        </w:rPr>
      </w:pPr>
    </w:p>
    <w:p w14:paraId="6E0E8159" w14:textId="77777777" w:rsidR="00AD46F5" w:rsidRDefault="00AD46F5" w:rsidP="00AD46F5">
      <w:pPr>
        <w:pStyle w:val="Retraitnormal1"/>
        <w:numPr>
          <w:ilvl w:val="0"/>
          <w:numId w:val="0"/>
        </w:numPr>
        <w:rPr>
          <w:rFonts w:ascii="Century Gothic" w:hAnsi="Century Gothic"/>
          <w:sz w:val="24"/>
          <w:szCs w:val="14"/>
          <w:lang w:val="fr-CH" w:eastAsia="fr-FR"/>
        </w:rPr>
      </w:pPr>
    </w:p>
    <w:p w14:paraId="152624F5" w14:textId="77777777" w:rsidR="00AD46F5" w:rsidRDefault="00AD46F5" w:rsidP="00AD46F5">
      <w:pPr>
        <w:pStyle w:val="Retraitnormal1"/>
        <w:numPr>
          <w:ilvl w:val="0"/>
          <w:numId w:val="0"/>
        </w:numPr>
        <w:rPr>
          <w:rFonts w:ascii="Century Gothic" w:hAnsi="Century Gothic"/>
          <w:sz w:val="24"/>
          <w:szCs w:val="14"/>
          <w:lang w:val="fr-CH" w:eastAsia="fr-FR"/>
        </w:rPr>
      </w:pPr>
    </w:p>
    <w:p w14:paraId="710BF0D5" w14:textId="77777777" w:rsidR="00AD46F5" w:rsidRPr="007C68B3" w:rsidRDefault="00AD46F5" w:rsidP="00AD46F5">
      <w:pPr>
        <w:pStyle w:val="Retraitnormal1"/>
        <w:numPr>
          <w:ilvl w:val="0"/>
          <w:numId w:val="0"/>
        </w:numPr>
        <w:rPr>
          <w:rFonts w:ascii="Arial" w:hAnsi="Arial"/>
          <w:i/>
          <w:iCs/>
          <w:color w:val="FF0000"/>
          <w:sz w:val="24"/>
          <w:szCs w:val="14"/>
          <w:lang w:eastAsia="fr-FR"/>
        </w:rPr>
      </w:pPr>
    </w:p>
    <w:p w14:paraId="584A7CF4" w14:textId="47BB7B95" w:rsidR="009205F8" w:rsidRPr="00EF6436" w:rsidRDefault="007C68B3" w:rsidP="007C68B3">
      <w:pPr>
        <w:pStyle w:val="Titre2"/>
        <w:rPr>
          <w:i w:val="0"/>
          <w:iCs/>
        </w:rPr>
      </w:pPr>
      <w:bookmarkStart w:id="7" w:name="_Toc183611075"/>
      <w:bookmarkStart w:id="8" w:name="_Toc71691012"/>
      <w:r>
        <w:rPr>
          <w:i w:val="0"/>
          <w:iCs/>
        </w:rPr>
        <w:t>Analyse fonctionnelle</w:t>
      </w:r>
      <w:bookmarkEnd w:id="7"/>
    </w:p>
    <w:p w14:paraId="112F455F" w14:textId="77777777" w:rsidR="009E5460" w:rsidRDefault="009E5460" w:rsidP="009E5460">
      <w:pPr>
        <w:pStyle w:val="Titre3"/>
      </w:pPr>
      <w:r>
        <w:t>Supprimer un fichier de la médiathèque</w:t>
      </w:r>
    </w:p>
    <w:p w14:paraId="5D84F629"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4015747" w14:textId="77777777" w:rsidTr="00451815">
        <w:tc>
          <w:tcPr>
            <w:tcW w:w="0" w:type="auto"/>
          </w:tcPr>
          <w:p w14:paraId="50E45E45" w14:textId="77777777" w:rsidR="009E5460" w:rsidRDefault="009E5460" w:rsidP="00451815">
            <w:r>
              <w:t>En tant qu'utilisateur Je peux supprimer un fichier de la médiathèque Afin de faire place dans ma mémoire</w:t>
            </w:r>
          </w:p>
        </w:tc>
      </w:tr>
      <w:tr w:rsidR="009E5460" w14:paraId="36D0AB6D" w14:textId="77777777" w:rsidTr="00451815">
        <w:tc>
          <w:tcPr>
            <w:tcW w:w="0" w:type="auto"/>
          </w:tcPr>
          <w:p w14:paraId="227E334F" w14:textId="77777777" w:rsidR="009E5460" w:rsidRDefault="009E5460" w:rsidP="004518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230"/>
              <w:gridCol w:w="6810"/>
            </w:tblGrid>
            <w:tr w:rsidR="009E5460" w14:paraId="0187CEF4" w14:textId="77777777" w:rsidTr="00451815">
              <w:tc>
                <w:tcPr>
                  <w:tcW w:w="0" w:type="auto"/>
                </w:tcPr>
                <w:p w14:paraId="5E83227B" w14:textId="77777777" w:rsidR="009E5460" w:rsidRDefault="009E5460" w:rsidP="00451815">
                  <w:r>
                    <w:t xml:space="preserve">Sélectionner </w:t>
                  </w:r>
                  <w:proofErr w:type="gramStart"/>
                  <w:r>
                    <w:t>les fichier</w:t>
                  </w:r>
                  <w:proofErr w:type="gramEnd"/>
                  <w:r>
                    <w:t xml:space="preserve"> dans la liste</w:t>
                  </w:r>
                </w:p>
              </w:tc>
              <w:tc>
                <w:tcPr>
                  <w:tcW w:w="0" w:type="auto"/>
                </w:tcPr>
                <w:p w14:paraId="67CEBF25"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0B2C5285" w14:textId="77777777" w:rsidTr="00451815">
              <w:tc>
                <w:tcPr>
                  <w:tcW w:w="0" w:type="auto"/>
                </w:tcPr>
                <w:p w14:paraId="521B1851" w14:textId="77777777" w:rsidR="009E5460" w:rsidRDefault="009E5460" w:rsidP="00451815">
                  <w:r>
                    <w:t>Cliquer sur supprimer</w:t>
                  </w:r>
                </w:p>
              </w:tc>
              <w:tc>
                <w:tcPr>
                  <w:tcW w:w="0" w:type="auto"/>
                </w:tcPr>
                <w:p w14:paraId="7480C5AC" w14:textId="77777777" w:rsidR="009E5460" w:rsidRDefault="009E5460" w:rsidP="00451815">
                  <w:r>
                    <w:t>Étant donné que le fichier est sélectionné Lorsque je clique le bouton "supprimer</w:t>
                  </w:r>
                  <w:proofErr w:type="gramStart"/>
                  <w:r>
                    <w:t>"  Alors</w:t>
                  </w:r>
                  <w:proofErr w:type="gramEnd"/>
                  <w:r>
                    <w:t xml:space="preserve"> un message de confirmation est affiché</w:t>
                  </w:r>
                </w:p>
              </w:tc>
            </w:tr>
            <w:tr w:rsidR="009E5460" w14:paraId="3197A7D4" w14:textId="77777777" w:rsidTr="00451815">
              <w:tc>
                <w:tcPr>
                  <w:tcW w:w="0" w:type="auto"/>
                </w:tcPr>
                <w:p w14:paraId="3E6675AF" w14:textId="77777777" w:rsidR="009E5460" w:rsidRDefault="009E5460" w:rsidP="00451815">
                  <w:r>
                    <w:t>Message de confirmation / OUI</w:t>
                  </w:r>
                </w:p>
              </w:tc>
              <w:tc>
                <w:tcPr>
                  <w:tcW w:w="0" w:type="auto"/>
                </w:tcPr>
                <w:p w14:paraId="7BBD8B58" w14:textId="77777777" w:rsidR="009E5460" w:rsidRDefault="009E5460" w:rsidP="00451815">
                  <w:r>
                    <w:t>Étant donné que le message de confirmation pour supprimer un fichier média est affiché Lorsque je clique oui Alors le fichier est supprimé de la liste</w:t>
                  </w:r>
                </w:p>
              </w:tc>
            </w:tr>
            <w:tr w:rsidR="009E5460" w14:paraId="6B51BD7A" w14:textId="77777777" w:rsidTr="00451815">
              <w:tc>
                <w:tcPr>
                  <w:tcW w:w="0" w:type="auto"/>
                </w:tcPr>
                <w:p w14:paraId="220E4968" w14:textId="77777777" w:rsidR="009E5460" w:rsidRDefault="009E5460" w:rsidP="00451815">
                  <w:r>
                    <w:t>Message de confirmation / NON</w:t>
                  </w:r>
                </w:p>
              </w:tc>
              <w:tc>
                <w:tcPr>
                  <w:tcW w:w="0" w:type="auto"/>
                </w:tcPr>
                <w:p w14:paraId="1922E902" w14:textId="77777777" w:rsidR="009E5460" w:rsidRDefault="009E5460" w:rsidP="00451815">
                  <w:r>
                    <w:t>Étant donné que le message de confirmation pour supprimer un fichier média est affiché Lorsque je clique non Alors le fichier n'est pas supprimé de la liste</w:t>
                  </w:r>
                </w:p>
              </w:tc>
            </w:tr>
          </w:tbl>
          <w:p w14:paraId="39DEE3A9" w14:textId="77777777" w:rsidR="009E5460" w:rsidRDefault="009E5460" w:rsidP="00451815"/>
        </w:tc>
      </w:tr>
    </w:tbl>
    <w:p w14:paraId="7E4D570D" w14:textId="77777777" w:rsidR="009E5460" w:rsidRDefault="009E5460" w:rsidP="009E5460"/>
    <w:p w14:paraId="7811817C" w14:textId="77777777" w:rsidR="009E5460" w:rsidRDefault="009E5460" w:rsidP="009E5460">
      <w:pPr>
        <w:pStyle w:val="Titre3"/>
      </w:pPr>
      <w:r>
        <w:t>Ajouter un fichier local dans la médiathèque</w:t>
      </w:r>
    </w:p>
    <w:p w14:paraId="52A1645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68A7155" w14:textId="77777777" w:rsidTr="00451815">
        <w:tc>
          <w:tcPr>
            <w:tcW w:w="0" w:type="auto"/>
          </w:tcPr>
          <w:p w14:paraId="14922B0E" w14:textId="77777777" w:rsidR="009E5460" w:rsidRDefault="009E5460" w:rsidP="00451815">
            <w:r>
              <w:t>En tant qu'utilisateur Je peux ajouter un fichier dans la médiathèque Afin de pouvoir lire le contenu ultérieurement</w:t>
            </w:r>
          </w:p>
        </w:tc>
      </w:tr>
      <w:tr w:rsidR="009E5460" w14:paraId="544A6372" w14:textId="77777777" w:rsidTr="00451815">
        <w:tc>
          <w:tcPr>
            <w:tcW w:w="0" w:type="auto"/>
          </w:tcPr>
          <w:p w14:paraId="482A9B07" w14:textId="77777777" w:rsidR="009E5460" w:rsidRDefault="009E5460" w:rsidP="004518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223"/>
              <w:gridCol w:w="6817"/>
            </w:tblGrid>
            <w:tr w:rsidR="009E5460" w14:paraId="20FDD6AD" w14:textId="77777777" w:rsidTr="00451815">
              <w:tc>
                <w:tcPr>
                  <w:tcW w:w="0" w:type="auto"/>
                </w:tcPr>
                <w:p w14:paraId="258A2A85" w14:textId="77777777" w:rsidR="009E5460" w:rsidRDefault="009E5460" w:rsidP="00451815">
                  <w:r>
                    <w:t>Boîte de dialogue pour charger le titre</w:t>
                  </w:r>
                </w:p>
              </w:tc>
              <w:tc>
                <w:tcPr>
                  <w:tcW w:w="0" w:type="auto"/>
                </w:tcPr>
                <w:p w14:paraId="408DF507" w14:textId="77777777" w:rsidR="009E5460" w:rsidRDefault="009E5460" w:rsidP="00451815">
                  <w:r>
                    <w:t>Étant donné que je suis sur l'accueil local de l'application Lorsque je clique sur le bouton "Ajouter un titre" Alors une boîte de dialogue d'ouverture de fichier est affichée</w:t>
                  </w:r>
                </w:p>
              </w:tc>
            </w:tr>
            <w:tr w:rsidR="009E5460" w14:paraId="4633734C" w14:textId="77777777" w:rsidTr="00451815">
              <w:tc>
                <w:tcPr>
                  <w:tcW w:w="0" w:type="auto"/>
                </w:tcPr>
                <w:p w14:paraId="4521691D" w14:textId="77777777" w:rsidR="009E5460" w:rsidRDefault="009E5460" w:rsidP="00451815">
                  <w:r>
                    <w:t>Sélection de fichier mp3</w:t>
                  </w:r>
                </w:p>
              </w:tc>
              <w:tc>
                <w:tcPr>
                  <w:tcW w:w="0" w:type="auto"/>
                </w:tcPr>
                <w:p w14:paraId="2DCA5534" w14:textId="77777777" w:rsidR="009E5460" w:rsidRDefault="009E5460" w:rsidP="00451815">
                  <w:r>
                    <w:t>Étant donné que je suis sur la boîte de dialogue Lorsque que je sélectionne un fichier MP3 et je confirme Alors je reviens sur l'application médiathèque</w:t>
                  </w:r>
                </w:p>
              </w:tc>
            </w:tr>
            <w:tr w:rsidR="009E5460" w14:paraId="4774DE5F" w14:textId="77777777" w:rsidTr="00451815">
              <w:tc>
                <w:tcPr>
                  <w:tcW w:w="0" w:type="auto"/>
                </w:tcPr>
                <w:p w14:paraId="3EDB086C" w14:textId="77777777" w:rsidR="009E5460" w:rsidRDefault="009E5460" w:rsidP="00451815">
                  <w:r>
                    <w:t>Message de confirmation</w:t>
                  </w:r>
                </w:p>
              </w:tc>
              <w:tc>
                <w:tcPr>
                  <w:tcW w:w="0" w:type="auto"/>
                </w:tcPr>
                <w:p w14:paraId="73DEDA98" w14:textId="77777777" w:rsidR="009E5460" w:rsidRDefault="009E5460" w:rsidP="00451815">
                  <w:r>
                    <w:t>Étant donné que j'ai sélectionné et confirmé un fichier .mp3 de mon répertoire Lorsque le titre s'est bien chargé Alors un message de confirmation est affiché</w:t>
                  </w:r>
                </w:p>
              </w:tc>
            </w:tr>
            <w:tr w:rsidR="009E5460" w14:paraId="7846354A" w14:textId="77777777" w:rsidTr="00451815">
              <w:tc>
                <w:tcPr>
                  <w:tcW w:w="0" w:type="auto"/>
                </w:tcPr>
                <w:p w14:paraId="6983C4BE" w14:textId="77777777" w:rsidR="009E5460" w:rsidRDefault="009E5460" w:rsidP="00451815">
                  <w:r>
                    <w:t>Message d'erreur</w:t>
                  </w:r>
                </w:p>
              </w:tc>
              <w:tc>
                <w:tcPr>
                  <w:tcW w:w="0" w:type="auto"/>
                </w:tcPr>
                <w:p w14:paraId="7F1F8BE1" w14:textId="77777777" w:rsidR="009E5460" w:rsidRDefault="009E5460" w:rsidP="00451815">
                  <w:r>
                    <w:t>Étant donné que j'ai sélectionné et confirmé un fichier .mp3 de mon répertoire Lorsque le titre ne réussit pas à se charger Alors un message d'erreur est affiché</w:t>
                  </w:r>
                </w:p>
              </w:tc>
            </w:tr>
          </w:tbl>
          <w:p w14:paraId="38775025" w14:textId="77777777" w:rsidR="009E5460" w:rsidRDefault="009E5460" w:rsidP="00451815"/>
        </w:tc>
      </w:tr>
    </w:tbl>
    <w:p w14:paraId="44D5FB9C" w14:textId="77777777" w:rsidR="009E5460" w:rsidRDefault="009E5460" w:rsidP="009E5460"/>
    <w:p w14:paraId="6022586D" w14:textId="77777777" w:rsidR="009E5460" w:rsidRDefault="009E5460" w:rsidP="009E5460">
      <w:pPr>
        <w:pStyle w:val="Titre3"/>
      </w:pPr>
      <w:r>
        <w:lastRenderedPageBreak/>
        <w:t>Jouer un fichier média de la médiathèque</w:t>
      </w:r>
    </w:p>
    <w:p w14:paraId="20A735C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44934EE" w14:textId="77777777" w:rsidTr="00451815">
        <w:tc>
          <w:tcPr>
            <w:tcW w:w="0" w:type="auto"/>
          </w:tcPr>
          <w:p w14:paraId="49C5CCA8" w14:textId="77777777" w:rsidR="009E5460" w:rsidRDefault="009E5460" w:rsidP="00451815">
            <w:r>
              <w:t>En tant qu'utilisateur Je peux jouer un fichier média de la médiathèque Afin d'écouter son contenu</w:t>
            </w:r>
          </w:p>
        </w:tc>
      </w:tr>
      <w:tr w:rsidR="009E5460" w14:paraId="4E8E94C8" w14:textId="77777777" w:rsidTr="00451815">
        <w:tc>
          <w:tcPr>
            <w:tcW w:w="0" w:type="auto"/>
          </w:tcPr>
          <w:p w14:paraId="47805784" w14:textId="53B99217" w:rsidR="009E5460" w:rsidRDefault="009E5460" w:rsidP="00451815">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83"/>
              <w:gridCol w:w="7257"/>
            </w:tblGrid>
            <w:tr w:rsidR="009E5460" w14:paraId="3DDC3FAF" w14:textId="77777777" w:rsidTr="00451815">
              <w:tc>
                <w:tcPr>
                  <w:tcW w:w="0" w:type="auto"/>
                </w:tcPr>
                <w:p w14:paraId="21AA409E" w14:textId="77777777" w:rsidR="009E5460" w:rsidRDefault="009E5460" w:rsidP="00451815">
                  <w:r>
                    <w:t>Sélectionne du titre</w:t>
                  </w:r>
                </w:p>
              </w:tc>
              <w:tc>
                <w:tcPr>
                  <w:tcW w:w="0" w:type="auto"/>
                </w:tcPr>
                <w:p w14:paraId="1B7DA2D3" w14:textId="77777777" w:rsidR="009E5460" w:rsidRDefault="009E5460" w:rsidP="00451815">
                  <w:r>
                    <w:t>Étant donné que je suis dans la liste des fichiers médias Lorsque je clique sur un de ces fichiers Alors il s'est souligné pour indique qu'il est sélectionné</w:t>
                  </w:r>
                </w:p>
              </w:tc>
            </w:tr>
            <w:tr w:rsidR="009E5460" w14:paraId="55F4A52A" w14:textId="77777777" w:rsidTr="00451815">
              <w:tc>
                <w:tcPr>
                  <w:tcW w:w="0" w:type="auto"/>
                </w:tcPr>
                <w:p w14:paraId="4583FDE8" w14:textId="77777777" w:rsidR="009E5460" w:rsidRDefault="009E5460" w:rsidP="00451815">
                  <w:r>
                    <w:t>Jouer la musique</w:t>
                  </w:r>
                </w:p>
              </w:tc>
              <w:tc>
                <w:tcPr>
                  <w:tcW w:w="0" w:type="auto"/>
                </w:tcPr>
                <w:p w14:paraId="73B0853F" w14:textId="77777777" w:rsidR="009E5460" w:rsidRDefault="009E5460" w:rsidP="00451815">
                  <w:r>
                    <w:t>Étant donné que le titre à jouer est sélectionné Lorsque je clique sur le bouton "Jouer" Alors la chanson se joue</w:t>
                  </w:r>
                </w:p>
              </w:tc>
            </w:tr>
            <w:tr w:rsidR="009E5460" w14:paraId="3DC179AC" w14:textId="77777777" w:rsidTr="00451815">
              <w:tc>
                <w:tcPr>
                  <w:tcW w:w="0" w:type="auto"/>
                </w:tcPr>
                <w:p w14:paraId="25713006" w14:textId="77777777" w:rsidR="009E5460" w:rsidRDefault="009E5460" w:rsidP="00451815">
                  <w:r>
                    <w:t>Arrêter la reproduction</w:t>
                  </w:r>
                </w:p>
              </w:tc>
              <w:tc>
                <w:tcPr>
                  <w:tcW w:w="0" w:type="auto"/>
                </w:tcPr>
                <w:p w14:paraId="024C2203" w14:textId="77777777" w:rsidR="009E5460" w:rsidRDefault="009E5460" w:rsidP="00451815">
                  <w:r>
                    <w:t>Étant donné qu'un titre est en cours de lecture Lorsque que je clique sur le bouton "Pauser" Alors la chanson s'arrête</w:t>
                  </w:r>
                </w:p>
              </w:tc>
            </w:tr>
          </w:tbl>
          <w:p w14:paraId="42659840" w14:textId="77777777" w:rsidR="009E5460" w:rsidRDefault="009E5460" w:rsidP="00451815"/>
        </w:tc>
      </w:tr>
    </w:tbl>
    <w:p w14:paraId="4EEEAC13" w14:textId="77777777" w:rsidR="009E5460" w:rsidRDefault="009E5460" w:rsidP="009E5460"/>
    <w:p w14:paraId="354C3290" w14:textId="77777777" w:rsidR="009E5460" w:rsidRDefault="009E5460" w:rsidP="009E5460">
      <w:pPr>
        <w:pStyle w:val="Titre3"/>
      </w:pPr>
      <w:r>
        <w:t>Voir les détails d'un fichier</w:t>
      </w:r>
    </w:p>
    <w:p w14:paraId="473C9A19"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7BFC8FA6" w14:textId="77777777" w:rsidTr="00451815">
        <w:tc>
          <w:tcPr>
            <w:tcW w:w="0" w:type="auto"/>
          </w:tcPr>
          <w:p w14:paraId="7AF09E79" w14:textId="77777777" w:rsidR="009E5460" w:rsidRDefault="009E5460" w:rsidP="00451815">
            <w:r>
              <w:t>En tant qu'utilisateur Je peux voir les détails d'un fichier multimédia (</w:t>
            </w:r>
            <w:proofErr w:type="gramStart"/>
            <w:r>
              <w:t>ex:</w:t>
            </w:r>
            <w:proofErr w:type="gramEnd"/>
            <w:r>
              <w:t xml:space="preserve"> taille, durée, résolution) Afin de connaître ses caractéristiques avant de le lire</w:t>
            </w:r>
          </w:p>
        </w:tc>
      </w:tr>
      <w:tr w:rsidR="009E5460" w14:paraId="28109AF6" w14:textId="77777777" w:rsidTr="00451815">
        <w:tc>
          <w:tcPr>
            <w:tcW w:w="0" w:type="auto"/>
          </w:tcPr>
          <w:p w14:paraId="231FD1B6"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65"/>
              <w:gridCol w:w="7275"/>
            </w:tblGrid>
            <w:tr w:rsidR="009E5460" w14:paraId="6E4ED229" w14:textId="77777777" w:rsidTr="00451815">
              <w:tc>
                <w:tcPr>
                  <w:tcW w:w="0" w:type="auto"/>
                </w:tcPr>
                <w:p w14:paraId="16BCF714" w14:textId="77777777" w:rsidR="009E5460" w:rsidRDefault="009E5460" w:rsidP="00451815">
                  <w:r>
                    <w:t>Sélection du titre</w:t>
                  </w:r>
                </w:p>
              </w:tc>
              <w:tc>
                <w:tcPr>
                  <w:tcW w:w="0" w:type="auto"/>
                </w:tcPr>
                <w:p w14:paraId="6A5F8A70"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2EC68F24" w14:textId="77777777" w:rsidTr="00451815">
              <w:tc>
                <w:tcPr>
                  <w:tcW w:w="0" w:type="auto"/>
                </w:tcPr>
                <w:p w14:paraId="60E1692D" w14:textId="77777777" w:rsidR="009E5460" w:rsidRDefault="009E5460" w:rsidP="00451815">
                  <w:r>
                    <w:t>Affichage des informations</w:t>
                  </w:r>
                </w:p>
              </w:tc>
              <w:tc>
                <w:tcPr>
                  <w:tcW w:w="0" w:type="auto"/>
                </w:tcPr>
                <w:p w14:paraId="428CCDF9" w14:textId="77777777" w:rsidR="009E5460" w:rsidRDefault="009E5460" w:rsidP="00451815">
                  <w:r>
                    <w:t>Étant donné que je suis dans la liste des fichiers médias Lorsque que le titre est sélectionné est je clique sur le bouton "informations" Alors il s'affiche une fenêtre avec la durée du titre et le nom de l'artiste</w:t>
                  </w:r>
                </w:p>
              </w:tc>
            </w:tr>
          </w:tbl>
          <w:p w14:paraId="126E2F13" w14:textId="77777777" w:rsidR="009E5460" w:rsidRDefault="009E5460" w:rsidP="00451815"/>
        </w:tc>
      </w:tr>
    </w:tbl>
    <w:p w14:paraId="00DC6F12" w14:textId="77777777" w:rsidR="00A056B4" w:rsidRDefault="00A056B4" w:rsidP="009E5460"/>
    <w:p w14:paraId="6F2A3232" w14:textId="77777777" w:rsidR="009E5460" w:rsidRDefault="009E5460" w:rsidP="009E5460">
      <w:pPr>
        <w:pStyle w:val="Titre3"/>
      </w:pPr>
      <w:bookmarkStart w:id="9" w:name="_Hlk184214312"/>
      <w:r>
        <w:t>Affichage de la liste des fichiers médias locaux</w:t>
      </w:r>
    </w:p>
    <w:p w14:paraId="40D4897F"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7EC9999" w14:textId="77777777" w:rsidTr="00451815">
        <w:tc>
          <w:tcPr>
            <w:tcW w:w="0" w:type="auto"/>
          </w:tcPr>
          <w:p w14:paraId="34ABA52E" w14:textId="77777777" w:rsidR="009E5460" w:rsidRDefault="009E5460" w:rsidP="00451815">
            <w:r>
              <w:t>En tant qu'utilisateur Je peux voir un liste des fichiers médias locaux Afin de pouvoir visualiser et parcourir facilement tous les contenus disponibles dans ma bibliothèque</w:t>
            </w:r>
          </w:p>
        </w:tc>
      </w:tr>
      <w:tr w:rsidR="009E5460" w14:paraId="23CB9BF9" w14:textId="77777777" w:rsidTr="00451815">
        <w:tc>
          <w:tcPr>
            <w:tcW w:w="0" w:type="auto"/>
          </w:tcPr>
          <w:p w14:paraId="0ACD4BCA" w14:textId="1D2CB7CA" w:rsidR="009E5460" w:rsidRDefault="009E5460" w:rsidP="00451815">
            <w:pPr>
              <w:jc w:val="center"/>
            </w:pPr>
            <w:r>
              <w:t xml:space="preserve">Tests </w:t>
            </w:r>
            <w:r w:rsidR="00A056B4">
              <w:t>d’acceptance :</w:t>
            </w:r>
            <w:r>
              <w:t xml:space="preserve"> </w:t>
            </w:r>
          </w:p>
          <w:tbl>
            <w:tblPr>
              <w:tblW w:w="100" w:type="auto"/>
              <w:tblCellMar>
                <w:left w:w="10" w:type="dxa"/>
                <w:right w:w="10" w:type="dxa"/>
              </w:tblCellMar>
              <w:tblLook w:val="04A0" w:firstRow="1" w:lastRow="0" w:firstColumn="1" w:lastColumn="0" w:noHBand="0" w:noVBand="1"/>
            </w:tblPr>
            <w:tblGrid>
              <w:gridCol w:w="1500"/>
              <w:gridCol w:w="7540"/>
            </w:tblGrid>
            <w:tr w:rsidR="009E5460" w14:paraId="5D3ADCB2" w14:textId="77777777" w:rsidTr="00451815">
              <w:tc>
                <w:tcPr>
                  <w:tcW w:w="0" w:type="auto"/>
                </w:tcPr>
                <w:p w14:paraId="00E1499F" w14:textId="77777777" w:rsidR="009E5460" w:rsidRDefault="009E5460" w:rsidP="00451815">
                  <w:r>
                    <w:t>Affichage des titres</w:t>
                  </w:r>
                </w:p>
              </w:tc>
              <w:tc>
                <w:tcPr>
                  <w:tcW w:w="0" w:type="auto"/>
                </w:tcPr>
                <w:p w14:paraId="5DD205F1" w14:textId="77777777" w:rsidR="009E5460" w:rsidRDefault="009E5460" w:rsidP="00451815">
                  <w:r>
                    <w:t xml:space="preserve">Étant donné que l'application est </w:t>
                  </w:r>
                  <w:proofErr w:type="gramStart"/>
                  <w:r>
                    <w:t>lancé</w:t>
                  </w:r>
                  <w:proofErr w:type="gramEnd"/>
                  <w:r>
                    <w:t xml:space="preserve"> Lorsque je suis sur l’accueil Alors je visualise les titres locaux de ma médiathèque en forme de liste</w:t>
                  </w:r>
                </w:p>
              </w:tc>
            </w:tr>
          </w:tbl>
          <w:p w14:paraId="36317E6B" w14:textId="77777777" w:rsidR="009E5460" w:rsidRDefault="009E5460" w:rsidP="00451815"/>
        </w:tc>
      </w:tr>
      <w:bookmarkEnd w:id="9"/>
    </w:tbl>
    <w:p w14:paraId="552B75C6" w14:textId="77777777" w:rsidR="009E5460" w:rsidRDefault="009E5460" w:rsidP="009E5460"/>
    <w:p w14:paraId="7F52105B" w14:textId="77777777" w:rsidR="009E5460" w:rsidRDefault="009E5460" w:rsidP="009E5460">
      <w:pPr>
        <w:pStyle w:val="Titre3"/>
      </w:pPr>
      <w:bookmarkStart w:id="10" w:name="_Hlk184214392"/>
      <w:r>
        <w:t xml:space="preserve">Ajouter un fichier </w:t>
      </w:r>
      <w:proofErr w:type="gramStart"/>
      <w:r>
        <w:t>du réseaux</w:t>
      </w:r>
      <w:proofErr w:type="gramEnd"/>
      <w:r>
        <w:t xml:space="preserve"> dans ma médiathèque</w:t>
      </w:r>
    </w:p>
    <w:p w14:paraId="0A4A74B0"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5E9E1F24" w14:textId="77777777" w:rsidTr="00451815">
        <w:tc>
          <w:tcPr>
            <w:tcW w:w="0" w:type="auto"/>
          </w:tcPr>
          <w:p w14:paraId="656B40B4" w14:textId="77777777" w:rsidR="009E5460" w:rsidRDefault="009E5460" w:rsidP="00451815">
            <w:r>
              <w:t>En tant qu'utilisateur Je peux ajouter/télécharger un fichier du réseau, dans ma liste Afin d'écouter son contenu</w:t>
            </w:r>
          </w:p>
        </w:tc>
      </w:tr>
      <w:tr w:rsidR="009E5460" w14:paraId="15A0B393" w14:textId="77777777" w:rsidTr="00451815">
        <w:tc>
          <w:tcPr>
            <w:tcW w:w="0" w:type="auto"/>
          </w:tcPr>
          <w:p w14:paraId="731D9B8A"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439"/>
              <w:gridCol w:w="6601"/>
            </w:tblGrid>
            <w:tr w:rsidR="009E5460" w14:paraId="23E4828A" w14:textId="77777777" w:rsidTr="00451815">
              <w:tc>
                <w:tcPr>
                  <w:tcW w:w="0" w:type="auto"/>
                </w:tcPr>
                <w:p w14:paraId="51E4F9D0" w14:textId="77777777" w:rsidR="009E5460" w:rsidRDefault="009E5460" w:rsidP="00451815">
                  <w:r>
                    <w:t>Connexion au réseau de la communauté</w:t>
                  </w:r>
                </w:p>
              </w:tc>
              <w:tc>
                <w:tcPr>
                  <w:tcW w:w="0" w:type="auto"/>
                </w:tcPr>
                <w:p w14:paraId="585083FE"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r w:rsidR="009E5460" w14:paraId="14135D06" w14:textId="77777777" w:rsidTr="00451815">
              <w:tc>
                <w:tcPr>
                  <w:tcW w:w="0" w:type="auto"/>
                </w:tcPr>
                <w:p w14:paraId="1070A4C1" w14:textId="77777777" w:rsidR="009E5460" w:rsidRDefault="009E5460" w:rsidP="00451815">
                  <w:r>
                    <w:t>Message d'erreur</w:t>
                  </w:r>
                </w:p>
              </w:tc>
              <w:tc>
                <w:tcPr>
                  <w:tcW w:w="0" w:type="auto"/>
                </w:tcPr>
                <w:p w14:paraId="4C6D3191" w14:textId="35336304" w:rsidR="009E5460" w:rsidRDefault="009E5460" w:rsidP="00451815">
                  <w:r>
                    <w:t>Étant donné que j'ai cliqué sur le bouton "Communauté" Lorsque la connexion échoue Alors un message d'erreur est affiché</w:t>
                  </w:r>
                </w:p>
              </w:tc>
            </w:tr>
            <w:tr w:rsidR="009E5460" w14:paraId="28A67704" w14:textId="77777777" w:rsidTr="00451815">
              <w:tc>
                <w:tcPr>
                  <w:tcW w:w="0" w:type="auto"/>
                </w:tcPr>
                <w:p w14:paraId="45E45E62" w14:textId="77777777" w:rsidR="009E5460" w:rsidRDefault="009E5460" w:rsidP="00451815">
                  <w:r>
                    <w:t>Retour sur l'accueil en cas d'erreur</w:t>
                  </w:r>
                </w:p>
              </w:tc>
              <w:tc>
                <w:tcPr>
                  <w:tcW w:w="0" w:type="auto"/>
                </w:tcPr>
                <w:p w14:paraId="6505C013" w14:textId="77777777" w:rsidR="009E5460" w:rsidRDefault="009E5460" w:rsidP="00451815">
                  <w:r>
                    <w:t xml:space="preserve">Étant donné la connexion a </w:t>
                  </w:r>
                  <w:proofErr w:type="gramStart"/>
                  <w:r>
                    <w:t>échoué  Lorsque</w:t>
                  </w:r>
                  <w:proofErr w:type="gramEnd"/>
                  <w:r>
                    <w:t xml:space="preserve"> le message de erreur est fermé Alors je retourne sur l'accueil de l'application</w:t>
                  </w:r>
                </w:p>
              </w:tc>
            </w:tr>
            <w:tr w:rsidR="009E5460" w14:paraId="61A9C4DE" w14:textId="77777777" w:rsidTr="00451815">
              <w:tc>
                <w:tcPr>
                  <w:tcW w:w="0" w:type="auto"/>
                </w:tcPr>
                <w:p w14:paraId="15308D54" w14:textId="77777777" w:rsidR="009E5460" w:rsidRDefault="009E5460" w:rsidP="00451815">
                  <w:r>
                    <w:lastRenderedPageBreak/>
                    <w:t>Connexion réussie</w:t>
                  </w:r>
                </w:p>
              </w:tc>
              <w:tc>
                <w:tcPr>
                  <w:tcW w:w="0" w:type="auto"/>
                </w:tcPr>
                <w:p w14:paraId="02AA7DD3" w14:textId="77777777" w:rsidR="009E5460" w:rsidRDefault="009E5460" w:rsidP="00451815">
                  <w:r>
                    <w:t xml:space="preserve">Étant donné que j'ai cliqué sur le bouton "Communauté" Lorsque la connexion réussie Alors la fenêtre "Médiathèques de la communauté" est </w:t>
                  </w:r>
                  <w:proofErr w:type="gramStart"/>
                  <w:r>
                    <w:t>affiché</w:t>
                  </w:r>
                  <w:proofErr w:type="gramEnd"/>
                </w:p>
              </w:tc>
            </w:tr>
          </w:tbl>
          <w:p w14:paraId="48F261DA" w14:textId="77777777" w:rsidR="009E5460" w:rsidRDefault="009E5460" w:rsidP="00451815"/>
        </w:tc>
      </w:tr>
      <w:bookmarkEnd w:id="10"/>
    </w:tbl>
    <w:p w14:paraId="5115DDE7" w14:textId="77777777" w:rsidR="009E5460" w:rsidRDefault="009E5460" w:rsidP="009E5460"/>
    <w:p w14:paraId="45ACCAFD" w14:textId="11266FAC" w:rsidR="009E5460" w:rsidRDefault="009E5460" w:rsidP="009E5460">
      <w:pPr>
        <w:pStyle w:val="Titre3"/>
      </w:pPr>
      <w:bookmarkStart w:id="11" w:name="_Hlk184214421"/>
      <w:r>
        <w:t>Lire un contenu depuis le réseau de la communauté</w:t>
      </w:r>
    </w:p>
    <w:p w14:paraId="10F42BD2"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3EC71C5" w14:textId="77777777" w:rsidTr="00451815">
        <w:tc>
          <w:tcPr>
            <w:tcW w:w="0" w:type="auto"/>
          </w:tcPr>
          <w:p w14:paraId="0241DDF3" w14:textId="77777777" w:rsidR="009E5460" w:rsidRDefault="009E5460" w:rsidP="00451815">
            <w:r>
              <w:t>En tant qu'utilisateur Je peux jouer un fragment du titre depuis le réseau de la communauté Afin de l'écouter</w:t>
            </w:r>
          </w:p>
        </w:tc>
      </w:tr>
      <w:tr w:rsidR="009E5460" w14:paraId="749CE230" w14:textId="77777777" w:rsidTr="00451815">
        <w:tc>
          <w:tcPr>
            <w:tcW w:w="0" w:type="auto"/>
          </w:tcPr>
          <w:p w14:paraId="10D558C8"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366"/>
              <w:gridCol w:w="7674"/>
            </w:tblGrid>
            <w:tr w:rsidR="009E5460" w14:paraId="7F1880F0" w14:textId="77777777" w:rsidTr="00451815">
              <w:tc>
                <w:tcPr>
                  <w:tcW w:w="0" w:type="auto"/>
                </w:tcPr>
                <w:p w14:paraId="63BB9C56" w14:textId="77777777" w:rsidR="009E5460" w:rsidRDefault="009E5460" w:rsidP="00451815">
                  <w:r>
                    <w:t>Jouer un titre</w:t>
                  </w:r>
                </w:p>
              </w:tc>
              <w:tc>
                <w:tcPr>
                  <w:tcW w:w="0" w:type="auto"/>
                </w:tcPr>
                <w:p w14:paraId="2F698B7A" w14:textId="77777777" w:rsidR="009E5460" w:rsidRDefault="009E5460" w:rsidP="00451815">
                  <w:r>
                    <w:t>Étant donné que je suis sur une médiathèque disponible dans le réseau Lorsque je sélectionne un titre et clique sur le bouton "Jouer" Alors le titre se joue</w:t>
                  </w:r>
                </w:p>
              </w:tc>
            </w:tr>
            <w:tr w:rsidR="009E5460" w14:paraId="462CB236" w14:textId="77777777" w:rsidTr="00451815">
              <w:tc>
                <w:tcPr>
                  <w:tcW w:w="0" w:type="auto"/>
                </w:tcPr>
                <w:p w14:paraId="6A176B2D" w14:textId="77777777" w:rsidR="009E5460" w:rsidRDefault="009E5460" w:rsidP="00451815">
                  <w:r>
                    <w:t>Message d'erreur</w:t>
                  </w:r>
                </w:p>
              </w:tc>
              <w:tc>
                <w:tcPr>
                  <w:tcW w:w="0" w:type="auto"/>
                </w:tcPr>
                <w:p w14:paraId="1F777E15" w14:textId="77777777" w:rsidR="009E5460" w:rsidRDefault="009E5460" w:rsidP="00451815">
                  <w:r>
                    <w:t xml:space="preserve">Étant donné la connexion échoue Lorsque j'essaie de jouer un titre Alors </w:t>
                  </w:r>
                  <w:proofErr w:type="gramStart"/>
                  <w:r>
                    <w:t>un  message</w:t>
                  </w:r>
                  <w:proofErr w:type="gramEnd"/>
                  <w:r>
                    <w:t xml:space="preserve"> d'erreur pertinent s'affiche</w:t>
                  </w:r>
                </w:p>
              </w:tc>
            </w:tr>
          </w:tbl>
          <w:p w14:paraId="3BBD9F81" w14:textId="77777777" w:rsidR="009E5460" w:rsidRDefault="009E5460" w:rsidP="00451815"/>
        </w:tc>
      </w:tr>
      <w:bookmarkEnd w:id="11"/>
    </w:tbl>
    <w:p w14:paraId="419E52D5" w14:textId="77777777" w:rsidR="009E5460" w:rsidRDefault="009E5460" w:rsidP="009E5460"/>
    <w:p w14:paraId="71DC97E8" w14:textId="77777777" w:rsidR="009E5460" w:rsidRDefault="009E5460" w:rsidP="009E5460">
      <w:pPr>
        <w:pStyle w:val="Titre3"/>
      </w:pPr>
      <w:bookmarkStart w:id="12" w:name="_Hlk184214436"/>
      <w:r>
        <w:t>Télécharger un titre depuis le réseau de la communauté</w:t>
      </w:r>
    </w:p>
    <w:p w14:paraId="36BC9A04"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921DEF6" w14:textId="77777777" w:rsidTr="00451815">
        <w:tc>
          <w:tcPr>
            <w:tcW w:w="0" w:type="auto"/>
          </w:tcPr>
          <w:p w14:paraId="7C6D534E" w14:textId="77777777" w:rsidR="009E5460" w:rsidRDefault="009E5460" w:rsidP="00451815">
            <w:r>
              <w:t>En tant qu'utilisateur Je peux télécharger un titre depuis le réseau de la communauté Afin de l'ajouter dans mes titres locaux</w:t>
            </w:r>
          </w:p>
        </w:tc>
      </w:tr>
      <w:tr w:rsidR="009E5460" w14:paraId="6CA91912" w14:textId="77777777" w:rsidTr="00451815">
        <w:tc>
          <w:tcPr>
            <w:tcW w:w="0" w:type="auto"/>
          </w:tcPr>
          <w:p w14:paraId="73732E26"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705"/>
              <w:gridCol w:w="6335"/>
            </w:tblGrid>
            <w:tr w:rsidR="009E5460" w14:paraId="6FBF7609" w14:textId="77777777" w:rsidTr="00451815">
              <w:tc>
                <w:tcPr>
                  <w:tcW w:w="0" w:type="auto"/>
                </w:tcPr>
                <w:p w14:paraId="24BE5D25" w14:textId="77777777" w:rsidR="009E5460" w:rsidRDefault="009E5460" w:rsidP="00451815">
                  <w:r>
                    <w:t>Sélectionne du titre et tentative de téléchargement</w:t>
                  </w:r>
                </w:p>
              </w:tc>
              <w:tc>
                <w:tcPr>
                  <w:tcW w:w="0" w:type="auto"/>
                </w:tcPr>
                <w:p w14:paraId="3608194D" w14:textId="77777777" w:rsidR="009E5460" w:rsidRDefault="009E5460" w:rsidP="00451815">
                  <w:r>
                    <w:t>Étant donné que je suis sur une médiathèque disponible dans le réseau Lorsque je sélectionne un titre et clique sur le bouton "Télécharger" Alors le téléchargement démarre</w:t>
                  </w:r>
                </w:p>
              </w:tc>
            </w:tr>
            <w:tr w:rsidR="009E5460" w14:paraId="74B86007" w14:textId="77777777" w:rsidTr="00451815">
              <w:tc>
                <w:tcPr>
                  <w:tcW w:w="0" w:type="auto"/>
                </w:tcPr>
                <w:p w14:paraId="1F203A06" w14:textId="77777777" w:rsidR="009E5460" w:rsidRDefault="009E5460" w:rsidP="00451815">
                  <w:r>
                    <w:t>Message de réussite</w:t>
                  </w:r>
                </w:p>
              </w:tc>
              <w:tc>
                <w:tcPr>
                  <w:tcW w:w="0" w:type="auto"/>
                </w:tcPr>
                <w:p w14:paraId="325EAA4F" w14:textId="77777777" w:rsidR="009E5460" w:rsidRDefault="009E5460" w:rsidP="00451815">
                  <w:r>
                    <w:t>Étant donné que je lancé un téléchargement d'un titre Lorsque le titre s'est téléchargé Alors un message de confirmation de téléchargement s'affiche</w:t>
                  </w:r>
                </w:p>
              </w:tc>
            </w:tr>
            <w:tr w:rsidR="009E5460" w14:paraId="6862C615" w14:textId="77777777" w:rsidTr="00451815">
              <w:tc>
                <w:tcPr>
                  <w:tcW w:w="0" w:type="auto"/>
                </w:tcPr>
                <w:p w14:paraId="6048E9BF" w14:textId="77777777" w:rsidR="009E5460" w:rsidRDefault="009E5460" w:rsidP="00451815">
                  <w:r>
                    <w:t>Message d'erreur</w:t>
                  </w:r>
                </w:p>
              </w:tc>
              <w:tc>
                <w:tcPr>
                  <w:tcW w:w="0" w:type="auto"/>
                </w:tcPr>
                <w:p w14:paraId="683C324E" w14:textId="77777777" w:rsidR="009E5460" w:rsidRDefault="009E5460" w:rsidP="00451815">
                  <w:r>
                    <w:t>Étant donné que je lancé un téléchargement d'un titre Lorsque le titre ne peut pas être téléchargé Alors un message d'erreur pertinent s'affiche</w:t>
                  </w:r>
                </w:p>
              </w:tc>
            </w:tr>
          </w:tbl>
          <w:p w14:paraId="3055F51D" w14:textId="77777777" w:rsidR="009E5460" w:rsidRDefault="009E5460" w:rsidP="00451815"/>
        </w:tc>
      </w:tr>
    </w:tbl>
    <w:p w14:paraId="2E33C8F1" w14:textId="77777777" w:rsidR="009E5460" w:rsidRDefault="009E5460" w:rsidP="009E5460"/>
    <w:p w14:paraId="13B093B4" w14:textId="77777777" w:rsidR="009E5460" w:rsidRDefault="009E5460" w:rsidP="009E5460">
      <w:pPr>
        <w:pStyle w:val="Titre3"/>
      </w:pPr>
      <w:bookmarkStart w:id="13" w:name="_Hlk184214445"/>
      <w:bookmarkEnd w:id="12"/>
      <w:r>
        <w:t>Connexion au réseau de la communauté</w:t>
      </w:r>
    </w:p>
    <w:p w14:paraId="781F252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21198FF" w14:textId="77777777" w:rsidTr="00451815">
        <w:tc>
          <w:tcPr>
            <w:tcW w:w="0" w:type="auto"/>
          </w:tcPr>
          <w:p w14:paraId="5DE1FF72" w14:textId="76493808" w:rsidR="009E5460" w:rsidRDefault="009E5460" w:rsidP="00451815">
            <w:r>
              <w:t xml:space="preserve">En tant qu'utilisateur Je peux me connecter au réseau de la communauté Afin de visualiser les </w:t>
            </w:r>
            <w:r w:rsidR="00A056B4">
              <w:t>médiathèques</w:t>
            </w:r>
            <w:r>
              <w:t xml:space="preserve"> disponibles dans la bibliothèque communautaire</w:t>
            </w:r>
          </w:p>
        </w:tc>
      </w:tr>
      <w:tr w:rsidR="009E5460" w14:paraId="4A3B99C4" w14:textId="77777777" w:rsidTr="00451815">
        <w:tc>
          <w:tcPr>
            <w:tcW w:w="0" w:type="auto"/>
          </w:tcPr>
          <w:p w14:paraId="38274DA6"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431"/>
              <w:gridCol w:w="6609"/>
            </w:tblGrid>
            <w:tr w:rsidR="009E5460" w14:paraId="77B093F9" w14:textId="77777777" w:rsidTr="00451815">
              <w:tc>
                <w:tcPr>
                  <w:tcW w:w="0" w:type="auto"/>
                </w:tcPr>
                <w:p w14:paraId="56DA9911" w14:textId="77777777" w:rsidR="009E5460" w:rsidRDefault="009E5460" w:rsidP="00451815">
                  <w:r>
                    <w:t>Connexion au réseau de la communauté</w:t>
                  </w:r>
                </w:p>
              </w:tc>
              <w:tc>
                <w:tcPr>
                  <w:tcW w:w="0" w:type="auto"/>
                </w:tcPr>
                <w:p w14:paraId="1B2F111F"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r w:rsidR="009E5460" w14:paraId="1E8606D2" w14:textId="77777777" w:rsidTr="00451815">
              <w:tc>
                <w:tcPr>
                  <w:tcW w:w="0" w:type="auto"/>
                </w:tcPr>
                <w:p w14:paraId="4C299CC2" w14:textId="77777777" w:rsidR="009E5460" w:rsidRDefault="009E5460" w:rsidP="00451815">
                  <w:r>
                    <w:t>Message d'erreur</w:t>
                  </w:r>
                </w:p>
              </w:tc>
              <w:tc>
                <w:tcPr>
                  <w:tcW w:w="0" w:type="auto"/>
                </w:tcPr>
                <w:p w14:paraId="736FAE7E" w14:textId="77777777" w:rsidR="009E5460" w:rsidRDefault="009E5460" w:rsidP="00451815">
                  <w:r>
                    <w:t>Étant donné que j'ai cliqué sur le bouton "Communauté" Lorsque la connexion échoue Alors un message d'erreur est affiché</w:t>
                  </w:r>
                </w:p>
              </w:tc>
            </w:tr>
            <w:tr w:rsidR="009E5460" w14:paraId="15DE18D5" w14:textId="77777777" w:rsidTr="00451815">
              <w:tc>
                <w:tcPr>
                  <w:tcW w:w="0" w:type="auto"/>
                </w:tcPr>
                <w:p w14:paraId="16C06143" w14:textId="77777777" w:rsidR="009E5460" w:rsidRDefault="009E5460" w:rsidP="00451815">
                  <w:r>
                    <w:t>Retour sur l'accueil en cas d'erreur</w:t>
                  </w:r>
                </w:p>
              </w:tc>
              <w:tc>
                <w:tcPr>
                  <w:tcW w:w="0" w:type="auto"/>
                </w:tcPr>
                <w:p w14:paraId="6D5FF8F1" w14:textId="77777777" w:rsidR="009E5460" w:rsidRDefault="009E5460" w:rsidP="00451815">
                  <w:r>
                    <w:t xml:space="preserve">Étant donné la connexion a échoué Lorsque le message </w:t>
                  </w:r>
                  <w:proofErr w:type="gramStart"/>
                  <w:r>
                    <w:t>de erreur</w:t>
                  </w:r>
                  <w:proofErr w:type="gramEnd"/>
                  <w:r>
                    <w:t xml:space="preserve"> est fermé Alors je retourne sur l'accueil de l'application</w:t>
                  </w:r>
                </w:p>
              </w:tc>
            </w:tr>
            <w:tr w:rsidR="009E5460" w14:paraId="2CCB8BFE" w14:textId="77777777" w:rsidTr="00451815">
              <w:tc>
                <w:tcPr>
                  <w:tcW w:w="0" w:type="auto"/>
                </w:tcPr>
                <w:p w14:paraId="046B70C9" w14:textId="77777777" w:rsidR="009E5460" w:rsidRDefault="009E5460" w:rsidP="00451815">
                  <w:r>
                    <w:t>Connexion réussie</w:t>
                  </w:r>
                </w:p>
              </w:tc>
              <w:tc>
                <w:tcPr>
                  <w:tcW w:w="0" w:type="auto"/>
                </w:tcPr>
                <w:p w14:paraId="28D2747C" w14:textId="77777777" w:rsidR="009E5460" w:rsidRDefault="009E5460" w:rsidP="00451815">
                  <w:r>
                    <w:t>Étant donné que j'ai cliqué sur le bouton "Communauté" Lorsque la connexion réussie Alors la fenêtre "Médiathèques de la communauté" est affichée</w:t>
                  </w:r>
                </w:p>
              </w:tc>
            </w:tr>
            <w:tr w:rsidR="009E5460" w14:paraId="46949F61" w14:textId="77777777" w:rsidTr="00451815">
              <w:tc>
                <w:tcPr>
                  <w:tcW w:w="0" w:type="auto"/>
                </w:tcPr>
                <w:p w14:paraId="17C66C0A" w14:textId="77777777" w:rsidR="009E5460" w:rsidRDefault="009E5460" w:rsidP="00451815">
                  <w:r>
                    <w:t>Connexion au réseau de la communauté</w:t>
                  </w:r>
                </w:p>
              </w:tc>
              <w:tc>
                <w:tcPr>
                  <w:tcW w:w="0" w:type="auto"/>
                </w:tcPr>
                <w:p w14:paraId="322B6A2A"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bl>
          <w:p w14:paraId="4EB32913" w14:textId="77777777" w:rsidR="009E5460" w:rsidRDefault="009E5460" w:rsidP="00451815"/>
        </w:tc>
      </w:tr>
      <w:bookmarkEnd w:id="13"/>
    </w:tbl>
    <w:p w14:paraId="6B86C233" w14:textId="77777777" w:rsidR="009E5460" w:rsidRDefault="009E5460" w:rsidP="009E5460"/>
    <w:p w14:paraId="2BD5221A" w14:textId="77777777" w:rsidR="009E5460" w:rsidRDefault="009E5460" w:rsidP="009E5460">
      <w:pPr>
        <w:pStyle w:val="Titre3"/>
      </w:pPr>
      <w:bookmarkStart w:id="14" w:name="_Hlk184214451"/>
      <w:r>
        <w:lastRenderedPageBreak/>
        <w:t>Changer la disponibilité de ma médiathèque sur le réseau</w:t>
      </w:r>
    </w:p>
    <w:p w14:paraId="2A8A17CA"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5DE40660" w14:textId="77777777" w:rsidTr="00451815">
        <w:tc>
          <w:tcPr>
            <w:tcW w:w="0" w:type="auto"/>
          </w:tcPr>
          <w:p w14:paraId="0EBF59C8" w14:textId="77777777" w:rsidR="009E5460" w:rsidRDefault="009E5460" w:rsidP="00451815">
            <w:r>
              <w:t>En tant qu'utilisateur Je peux annoncer ma médiathèque disponible Afin que les autres utilisateurs aient accès</w:t>
            </w:r>
          </w:p>
        </w:tc>
      </w:tr>
      <w:tr w:rsidR="009E5460" w14:paraId="1B784565" w14:textId="77777777" w:rsidTr="00451815">
        <w:tc>
          <w:tcPr>
            <w:tcW w:w="0" w:type="auto"/>
          </w:tcPr>
          <w:p w14:paraId="0FD57DF9"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631"/>
              <w:gridCol w:w="6409"/>
            </w:tblGrid>
            <w:tr w:rsidR="009E5460" w14:paraId="3928CD49" w14:textId="77777777" w:rsidTr="00451815">
              <w:tc>
                <w:tcPr>
                  <w:tcW w:w="0" w:type="auto"/>
                </w:tcPr>
                <w:p w14:paraId="0C4E7EEB" w14:textId="77777777" w:rsidR="009E5460" w:rsidRDefault="009E5460" w:rsidP="00451815">
                  <w:r>
                    <w:t>Activer la disponibilité de ma médiathèque dans le réseau</w:t>
                  </w:r>
                </w:p>
              </w:tc>
              <w:tc>
                <w:tcPr>
                  <w:tcW w:w="0" w:type="auto"/>
                </w:tcPr>
                <w:p w14:paraId="3A67BF75" w14:textId="77777777" w:rsidR="009E5460" w:rsidRDefault="009E5460" w:rsidP="00451815">
                  <w:r>
                    <w:t>Étant donné que je souhaite que ma médiathèque soit disponible Lorsque je clique sur le bouton "Disponible sur le réseau" Alors ma médiathèque est disponible pour les utilisateurs du réseau</w:t>
                  </w:r>
                </w:p>
              </w:tc>
            </w:tr>
            <w:tr w:rsidR="009E5460" w14:paraId="73470BE2" w14:textId="77777777" w:rsidTr="00451815">
              <w:tc>
                <w:tcPr>
                  <w:tcW w:w="0" w:type="auto"/>
                </w:tcPr>
                <w:p w14:paraId="6D5844EE" w14:textId="77777777" w:rsidR="009E5460" w:rsidRDefault="009E5460" w:rsidP="00451815">
                  <w:r>
                    <w:t>Désactiver la disponibilité de la médiathèque dans le réseau</w:t>
                  </w:r>
                </w:p>
              </w:tc>
              <w:tc>
                <w:tcPr>
                  <w:tcW w:w="0" w:type="auto"/>
                </w:tcPr>
                <w:p w14:paraId="6E594F60" w14:textId="77777777" w:rsidR="009E5460" w:rsidRDefault="009E5460" w:rsidP="00451815">
                  <w:r>
                    <w:t>Étant donné que je ne souhaite plus que ma médiathèque soit disponible Lorsque je clique sur le bouton "Indisponible dans le réseau" Alors ma médiathèque ne sera plus disponible ni visible dans le réseau</w:t>
                  </w:r>
                </w:p>
              </w:tc>
            </w:tr>
          </w:tbl>
          <w:p w14:paraId="079FE09B" w14:textId="77777777" w:rsidR="009E5460" w:rsidRDefault="009E5460" w:rsidP="00451815"/>
        </w:tc>
      </w:tr>
      <w:bookmarkEnd w:id="14"/>
    </w:tbl>
    <w:p w14:paraId="700AF82C" w14:textId="77777777" w:rsidR="009E5460" w:rsidRDefault="009E5460" w:rsidP="009E5460"/>
    <w:p w14:paraId="6FDFB0EF" w14:textId="77777777" w:rsidR="009E5460" w:rsidRDefault="009E5460" w:rsidP="009E5460">
      <w:pPr>
        <w:pStyle w:val="Titre3"/>
      </w:pPr>
      <w:bookmarkStart w:id="15" w:name="_Hlk184214460"/>
      <w:r>
        <w:t>Supprimer un fichier de la médiathèque</w:t>
      </w:r>
    </w:p>
    <w:p w14:paraId="7393B1E3"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4E059867" w14:textId="77777777" w:rsidTr="00451815">
        <w:tc>
          <w:tcPr>
            <w:tcW w:w="0" w:type="auto"/>
          </w:tcPr>
          <w:p w14:paraId="041C556B" w14:textId="77777777" w:rsidR="009E5460" w:rsidRDefault="009E5460" w:rsidP="00451815">
            <w:r>
              <w:t>En tant qu'utilisateur Je peux supprimer un fichier de la médiathèque Afin de faire place dans ma mémoire</w:t>
            </w:r>
          </w:p>
        </w:tc>
      </w:tr>
      <w:tr w:rsidR="009E5460" w14:paraId="2BC5EAE4" w14:textId="77777777" w:rsidTr="00451815">
        <w:tc>
          <w:tcPr>
            <w:tcW w:w="0" w:type="auto"/>
          </w:tcPr>
          <w:p w14:paraId="47B4798A"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230"/>
              <w:gridCol w:w="6810"/>
            </w:tblGrid>
            <w:tr w:rsidR="009E5460" w14:paraId="0F610D28" w14:textId="77777777" w:rsidTr="00451815">
              <w:tc>
                <w:tcPr>
                  <w:tcW w:w="0" w:type="auto"/>
                </w:tcPr>
                <w:p w14:paraId="71A77FF7" w14:textId="77777777" w:rsidR="009E5460" w:rsidRDefault="009E5460" w:rsidP="00451815">
                  <w:r>
                    <w:t xml:space="preserve">Sélectionner </w:t>
                  </w:r>
                  <w:proofErr w:type="gramStart"/>
                  <w:r>
                    <w:t>les fichier</w:t>
                  </w:r>
                  <w:proofErr w:type="gramEnd"/>
                  <w:r>
                    <w:t xml:space="preserve"> dans la liste</w:t>
                  </w:r>
                </w:p>
              </w:tc>
              <w:tc>
                <w:tcPr>
                  <w:tcW w:w="0" w:type="auto"/>
                </w:tcPr>
                <w:p w14:paraId="41E528F5" w14:textId="77777777" w:rsidR="009E5460" w:rsidRDefault="009E5460" w:rsidP="00451815">
                  <w:r>
                    <w:t xml:space="preserve">Étant donné que je suis dans la liste des fichiers médias Lorsque je fais click sur un de ces fichier Alors il s'est </w:t>
                  </w:r>
                  <w:proofErr w:type="spellStart"/>
                  <w:r>
                    <w:t>souligne</w:t>
                  </w:r>
                  <w:proofErr w:type="spellEnd"/>
                  <w:r>
                    <w:t xml:space="preserve"> pour indique qu'il est sélectionné</w:t>
                  </w:r>
                </w:p>
              </w:tc>
            </w:tr>
            <w:tr w:rsidR="009E5460" w14:paraId="16029831" w14:textId="77777777" w:rsidTr="00451815">
              <w:tc>
                <w:tcPr>
                  <w:tcW w:w="0" w:type="auto"/>
                </w:tcPr>
                <w:p w14:paraId="19427C51" w14:textId="77777777" w:rsidR="009E5460" w:rsidRDefault="009E5460" w:rsidP="00451815">
                  <w:r>
                    <w:t>Cliquer sur supprimer</w:t>
                  </w:r>
                </w:p>
              </w:tc>
              <w:tc>
                <w:tcPr>
                  <w:tcW w:w="0" w:type="auto"/>
                </w:tcPr>
                <w:p w14:paraId="26A7FF87" w14:textId="77777777" w:rsidR="009E5460" w:rsidRDefault="009E5460" w:rsidP="00451815">
                  <w:r>
                    <w:t>Étant donné que le fichier est sélectionné Lorsque je clique le bouton "supprimer</w:t>
                  </w:r>
                  <w:proofErr w:type="gramStart"/>
                  <w:r>
                    <w:t>"  Alors</w:t>
                  </w:r>
                  <w:proofErr w:type="gramEnd"/>
                  <w:r>
                    <w:t xml:space="preserve"> un message de confirmation est affiché</w:t>
                  </w:r>
                </w:p>
              </w:tc>
            </w:tr>
            <w:tr w:rsidR="009E5460" w14:paraId="1810DD66" w14:textId="77777777" w:rsidTr="00451815">
              <w:tc>
                <w:tcPr>
                  <w:tcW w:w="0" w:type="auto"/>
                </w:tcPr>
                <w:p w14:paraId="7C95417A" w14:textId="77777777" w:rsidR="009E5460" w:rsidRDefault="009E5460" w:rsidP="00451815">
                  <w:r>
                    <w:t>Message de confirmation / OUI</w:t>
                  </w:r>
                </w:p>
              </w:tc>
              <w:tc>
                <w:tcPr>
                  <w:tcW w:w="0" w:type="auto"/>
                </w:tcPr>
                <w:p w14:paraId="04FDCF93" w14:textId="77777777" w:rsidR="009E5460" w:rsidRDefault="009E5460" w:rsidP="00451815">
                  <w:r>
                    <w:t>Étant donné que le message de confirmation pour supprimer un fichier média est affiché Lorsque je clique oui Alors le fichier est supprimé de la liste</w:t>
                  </w:r>
                </w:p>
              </w:tc>
            </w:tr>
            <w:tr w:rsidR="009E5460" w14:paraId="4F37BC63" w14:textId="77777777" w:rsidTr="00451815">
              <w:tc>
                <w:tcPr>
                  <w:tcW w:w="0" w:type="auto"/>
                </w:tcPr>
                <w:p w14:paraId="5A0A3EDC" w14:textId="77777777" w:rsidR="009E5460" w:rsidRDefault="009E5460" w:rsidP="00451815">
                  <w:r>
                    <w:t>Message de confirmation / NON</w:t>
                  </w:r>
                </w:p>
              </w:tc>
              <w:tc>
                <w:tcPr>
                  <w:tcW w:w="0" w:type="auto"/>
                </w:tcPr>
                <w:p w14:paraId="561A6F96" w14:textId="77777777" w:rsidR="009E5460" w:rsidRDefault="009E5460" w:rsidP="00451815">
                  <w:r>
                    <w:t>Étant donné que le message de confirmation pour supprimer un fichier média est affiché Lorsque je clique non Alors le fichier n'est pas supprimé de la liste</w:t>
                  </w:r>
                </w:p>
              </w:tc>
            </w:tr>
          </w:tbl>
          <w:p w14:paraId="2842F536" w14:textId="77777777" w:rsidR="009E5460" w:rsidRDefault="009E5460" w:rsidP="00451815"/>
        </w:tc>
      </w:tr>
      <w:bookmarkEnd w:id="15"/>
    </w:tbl>
    <w:p w14:paraId="62D0F13C" w14:textId="77777777" w:rsidR="009E5460" w:rsidRDefault="009E5460" w:rsidP="009E5460"/>
    <w:p w14:paraId="31B8544D" w14:textId="77777777" w:rsidR="009E5460" w:rsidRDefault="009E5460" w:rsidP="009E5460">
      <w:pPr>
        <w:pStyle w:val="Titre3"/>
      </w:pPr>
      <w:bookmarkStart w:id="16" w:name="_Hlk184214485"/>
      <w:r>
        <w:t>Jouer un fichier média de la médiathèque</w:t>
      </w:r>
    </w:p>
    <w:p w14:paraId="0786D861"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1F6BE9B6" w14:textId="77777777" w:rsidTr="00451815">
        <w:tc>
          <w:tcPr>
            <w:tcW w:w="0" w:type="auto"/>
          </w:tcPr>
          <w:p w14:paraId="5B27C2E0" w14:textId="77777777" w:rsidR="009E5460" w:rsidRDefault="009E5460" w:rsidP="00451815">
            <w:r>
              <w:t>En tant qu'utilisateur Je peux jouer un fichier média de la médiathèque Afin d'écouter son contenu</w:t>
            </w:r>
          </w:p>
        </w:tc>
      </w:tr>
      <w:tr w:rsidR="009E5460" w14:paraId="3628C854" w14:textId="77777777" w:rsidTr="00451815">
        <w:tc>
          <w:tcPr>
            <w:tcW w:w="0" w:type="auto"/>
          </w:tcPr>
          <w:p w14:paraId="09F1B8E5"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88"/>
              <w:gridCol w:w="7252"/>
            </w:tblGrid>
            <w:tr w:rsidR="009E5460" w14:paraId="28B60BBE" w14:textId="77777777" w:rsidTr="00451815">
              <w:tc>
                <w:tcPr>
                  <w:tcW w:w="0" w:type="auto"/>
                </w:tcPr>
                <w:p w14:paraId="194EF180" w14:textId="77777777" w:rsidR="009E5460" w:rsidRDefault="009E5460" w:rsidP="00451815">
                  <w:r>
                    <w:t>Sélectionne du titre</w:t>
                  </w:r>
                </w:p>
              </w:tc>
              <w:tc>
                <w:tcPr>
                  <w:tcW w:w="0" w:type="auto"/>
                </w:tcPr>
                <w:p w14:paraId="049379D8" w14:textId="77777777" w:rsidR="009E5460" w:rsidRDefault="009E5460" w:rsidP="00451815">
                  <w:r>
                    <w:t>Étant donné que je suis dans la liste des fichiers médias Lorsque je clique sur un de ces fichiers Alors il est souligné pour indique qu'il est sélectionné</w:t>
                  </w:r>
                </w:p>
              </w:tc>
            </w:tr>
            <w:tr w:rsidR="009E5460" w14:paraId="3BB27B61" w14:textId="77777777" w:rsidTr="00451815">
              <w:tc>
                <w:tcPr>
                  <w:tcW w:w="0" w:type="auto"/>
                </w:tcPr>
                <w:p w14:paraId="6AED3B4F" w14:textId="77777777" w:rsidR="009E5460" w:rsidRDefault="009E5460" w:rsidP="00451815">
                  <w:r>
                    <w:t>Jouer la musique</w:t>
                  </w:r>
                </w:p>
              </w:tc>
              <w:tc>
                <w:tcPr>
                  <w:tcW w:w="0" w:type="auto"/>
                </w:tcPr>
                <w:p w14:paraId="2A0923E3" w14:textId="77777777" w:rsidR="009E5460" w:rsidRDefault="009E5460" w:rsidP="00451815">
                  <w:r>
                    <w:t>Étant donné que le titre à jouer est sélectionné Lorsque je clique sur le bouton "Jouer" Alors la chanson se joue</w:t>
                  </w:r>
                </w:p>
              </w:tc>
            </w:tr>
            <w:tr w:rsidR="009E5460" w14:paraId="4774AFF7" w14:textId="77777777" w:rsidTr="00451815">
              <w:tc>
                <w:tcPr>
                  <w:tcW w:w="0" w:type="auto"/>
                </w:tcPr>
                <w:p w14:paraId="49340FC1" w14:textId="77777777" w:rsidR="009E5460" w:rsidRDefault="009E5460" w:rsidP="00451815">
                  <w:r>
                    <w:t>Arrêter la reproduction</w:t>
                  </w:r>
                </w:p>
              </w:tc>
              <w:tc>
                <w:tcPr>
                  <w:tcW w:w="0" w:type="auto"/>
                </w:tcPr>
                <w:p w14:paraId="6D4D3EF2" w14:textId="77777777" w:rsidR="009E5460" w:rsidRDefault="009E5460" w:rsidP="00451815">
                  <w:r>
                    <w:t>Étant donné qu'un titre est en cours de lecture Lorsque que je clique sur le bouton "Pauser" Alors la chanson s'arrête</w:t>
                  </w:r>
                </w:p>
              </w:tc>
            </w:tr>
          </w:tbl>
          <w:p w14:paraId="628F7FDA" w14:textId="77777777" w:rsidR="009E5460" w:rsidRDefault="009E5460" w:rsidP="00451815"/>
        </w:tc>
      </w:tr>
    </w:tbl>
    <w:p w14:paraId="559A1B33" w14:textId="77777777" w:rsidR="009E5460" w:rsidRDefault="009E5460" w:rsidP="009E5460"/>
    <w:p w14:paraId="141267D2" w14:textId="77777777" w:rsidR="009E5460" w:rsidRDefault="009E5460" w:rsidP="009E5460">
      <w:pPr>
        <w:pStyle w:val="Titre3"/>
      </w:pPr>
      <w:bookmarkStart w:id="17" w:name="_Hlk184214498"/>
      <w:bookmarkEnd w:id="16"/>
      <w:r>
        <w:t>Voir les détails d'un fichier</w:t>
      </w:r>
    </w:p>
    <w:p w14:paraId="2125932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FAEC603" w14:textId="77777777" w:rsidTr="00451815">
        <w:tc>
          <w:tcPr>
            <w:tcW w:w="0" w:type="auto"/>
          </w:tcPr>
          <w:p w14:paraId="398BB515" w14:textId="77777777" w:rsidR="009E5460" w:rsidRDefault="009E5460" w:rsidP="00451815">
            <w:r>
              <w:lastRenderedPageBreak/>
              <w:t>En tant qu'utilisateur Je peux voir les détails d'un fichier multimédia (</w:t>
            </w:r>
            <w:proofErr w:type="gramStart"/>
            <w:r>
              <w:t>ex:</w:t>
            </w:r>
            <w:proofErr w:type="gramEnd"/>
            <w:r>
              <w:t xml:space="preserve"> taille, durée, résolution) Afin de connaître ses caractéristiques avant de le lire</w:t>
            </w:r>
          </w:p>
        </w:tc>
      </w:tr>
      <w:tr w:rsidR="009E5460" w14:paraId="3D6AAA73" w14:textId="77777777" w:rsidTr="00451815">
        <w:tc>
          <w:tcPr>
            <w:tcW w:w="0" w:type="auto"/>
          </w:tcPr>
          <w:p w14:paraId="2EEF43B2"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765"/>
              <w:gridCol w:w="7275"/>
            </w:tblGrid>
            <w:tr w:rsidR="009E5460" w14:paraId="62EDF9F8" w14:textId="77777777" w:rsidTr="00451815">
              <w:tc>
                <w:tcPr>
                  <w:tcW w:w="0" w:type="auto"/>
                </w:tcPr>
                <w:p w14:paraId="2C04DF01" w14:textId="77777777" w:rsidR="009E5460" w:rsidRDefault="009E5460" w:rsidP="00451815">
                  <w:r>
                    <w:t>Sélection du titre</w:t>
                  </w:r>
                </w:p>
              </w:tc>
              <w:tc>
                <w:tcPr>
                  <w:tcW w:w="0" w:type="auto"/>
                </w:tcPr>
                <w:p w14:paraId="51EBECF3" w14:textId="77777777" w:rsidR="009E5460" w:rsidRDefault="009E5460" w:rsidP="00451815">
                  <w:r>
                    <w:t>Étant donné que je suis dans la liste des fichiers médias Lorsque je fais click sur un de ces fichier Alors il est souligné pour indique qu'il est sélectionné</w:t>
                  </w:r>
                </w:p>
              </w:tc>
            </w:tr>
            <w:tr w:rsidR="009E5460" w14:paraId="2732FB90" w14:textId="77777777" w:rsidTr="00451815">
              <w:tc>
                <w:tcPr>
                  <w:tcW w:w="0" w:type="auto"/>
                </w:tcPr>
                <w:p w14:paraId="5E9B9B2C" w14:textId="77777777" w:rsidR="009E5460" w:rsidRDefault="009E5460" w:rsidP="00451815">
                  <w:r>
                    <w:t>Affichage des informations</w:t>
                  </w:r>
                </w:p>
              </w:tc>
              <w:tc>
                <w:tcPr>
                  <w:tcW w:w="0" w:type="auto"/>
                </w:tcPr>
                <w:p w14:paraId="129CDF66" w14:textId="77777777" w:rsidR="009E5460" w:rsidRDefault="009E5460" w:rsidP="00451815">
                  <w:r>
                    <w:t>Étant donné que je suis dans la liste des fichiers médias Lorsque que le titre est sélectionné est je clique sur le bouton "informations" Alors il s'affiche une fenêtre avec la durée du titre et le nom de l'artiste</w:t>
                  </w:r>
                </w:p>
              </w:tc>
            </w:tr>
          </w:tbl>
          <w:p w14:paraId="69E97CEE" w14:textId="77777777" w:rsidR="009E5460" w:rsidRDefault="009E5460" w:rsidP="00451815"/>
        </w:tc>
      </w:tr>
      <w:bookmarkEnd w:id="17"/>
    </w:tbl>
    <w:p w14:paraId="4019DE83" w14:textId="77777777" w:rsidR="009E5460" w:rsidRDefault="009E5460" w:rsidP="009E5460"/>
    <w:p w14:paraId="6E3ACC7F" w14:textId="64536BCF" w:rsidR="009E5460" w:rsidRDefault="009E5460" w:rsidP="009E5460">
      <w:pPr>
        <w:pStyle w:val="Titre3"/>
      </w:pPr>
      <w:bookmarkStart w:id="18" w:name="_Hlk184214525"/>
      <w:r>
        <w:t>Ajout d</w:t>
      </w:r>
      <w:r w:rsidR="00B15DFD">
        <w:t xml:space="preserve">e ma médiathèque </w:t>
      </w:r>
      <w:r>
        <w:t>dans le réseau de la communauté</w:t>
      </w:r>
    </w:p>
    <w:p w14:paraId="60C419EC"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E56D162" w14:textId="77777777" w:rsidTr="00451815">
        <w:tc>
          <w:tcPr>
            <w:tcW w:w="0" w:type="auto"/>
          </w:tcPr>
          <w:p w14:paraId="5E236141" w14:textId="2A8886E5" w:rsidR="009E5460" w:rsidRDefault="009E5460" w:rsidP="00451815">
            <w:r>
              <w:t xml:space="preserve">En tant qu'utilisateur Je peux ajouter </w:t>
            </w:r>
            <w:r w:rsidR="00B15DFD">
              <w:t>ma médiathèque</w:t>
            </w:r>
            <w:r>
              <w:t xml:space="preserve"> dans le réseau de la communauté Afin que le reste d'utilisateur puissent l'écouter et/ou le télécharger</w:t>
            </w:r>
          </w:p>
        </w:tc>
      </w:tr>
      <w:tr w:rsidR="009E5460" w14:paraId="53CDC14B" w14:textId="77777777" w:rsidTr="00451815">
        <w:tc>
          <w:tcPr>
            <w:tcW w:w="0" w:type="auto"/>
          </w:tcPr>
          <w:p w14:paraId="33AB5D1E"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831"/>
              <w:gridCol w:w="7209"/>
            </w:tblGrid>
            <w:tr w:rsidR="009E5460" w14:paraId="5D6FEF45" w14:textId="77777777" w:rsidTr="00451815">
              <w:tc>
                <w:tcPr>
                  <w:tcW w:w="0" w:type="auto"/>
                </w:tcPr>
                <w:p w14:paraId="50200A6F" w14:textId="77777777" w:rsidR="009E5460" w:rsidRDefault="009E5460" w:rsidP="00451815">
                  <w:r>
                    <w:t>Ajout du titre</w:t>
                  </w:r>
                </w:p>
              </w:tc>
              <w:tc>
                <w:tcPr>
                  <w:tcW w:w="0" w:type="auto"/>
                </w:tcPr>
                <w:p w14:paraId="783D298D" w14:textId="52ABBAD5" w:rsidR="009E5460" w:rsidRDefault="009E5460" w:rsidP="00451815">
                  <w:r>
                    <w:t>Étant donné</w:t>
                  </w:r>
                  <w:r w:rsidR="00B15DFD">
                    <w:t xml:space="preserve"> </w:t>
                  </w:r>
                  <w:r>
                    <w:t>ma médiathèque est disponible sur le réseau de la communité Lorsque je sélectionne un de mes titres et que je clique sur le bouton "Ajouter à la médiathèque online" Alors le titre est chargé sur ma médiathèque du réseau</w:t>
                  </w:r>
                </w:p>
              </w:tc>
            </w:tr>
            <w:tr w:rsidR="009E5460" w14:paraId="77A988DA" w14:textId="77777777" w:rsidTr="00451815">
              <w:tc>
                <w:tcPr>
                  <w:tcW w:w="0" w:type="auto"/>
                </w:tcPr>
                <w:p w14:paraId="2A3B1D62" w14:textId="77777777" w:rsidR="009E5460" w:rsidRDefault="009E5460" w:rsidP="00451815">
                  <w:r>
                    <w:t>Message d'erreur</w:t>
                  </w:r>
                </w:p>
              </w:tc>
              <w:tc>
                <w:tcPr>
                  <w:tcW w:w="0" w:type="auto"/>
                </w:tcPr>
                <w:p w14:paraId="38E300FC" w14:textId="77777777" w:rsidR="009E5460" w:rsidRDefault="009E5460" w:rsidP="00451815">
                  <w:r>
                    <w:t xml:space="preserve">Étant donné que je tente de charger un de mes titres sur le réseau </w:t>
                  </w:r>
                  <w:proofErr w:type="gramStart"/>
                  <w:r>
                    <w:t>Lorsque une</w:t>
                  </w:r>
                  <w:proofErr w:type="gramEnd"/>
                  <w:r>
                    <w:t xml:space="preserve"> erreur survient lors du chargement Alors un message d'erreur s'affiche</w:t>
                  </w:r>
                </w:p>
              </w:tc>
            </w:tr>
            <w:tr w:rsidR="009E5460" w14:paraId="045DCEFB" w14:textId="77777777" w:rsidTr="00451815">
              <w:tc>
                <w:tcPr>
                  <w:tcW w:w="0" w:type="auto"/>
                </w:tcPr>
                <w:p w14:paraId="3DF41413" w14:textId="77777777" w:rsidR="009E5460" w:rsidRDefault="009E5460" w:rsidP="00451815">
                  <w:r>
                    <w:t>Message d'erreur si tombe connexion</w:t>
                  </w:r>
                </w:p>
              </w:tc>
              <w:tc>
                <w:tcPr>
                  <w:tcW w:w="0" w:type="auto"/>
                </w:tcPr>
                <w:p w14:paraId="57B2E090" w14:textId="77777777" w:rsidR="009E5460" w:rsidRDefault="009E5460" w:rsidP="00451815">
                  <w:r>
                    <w:t>Étant donné la connexion échoue Lorsque que je tente de charger un de mes titres sur le réseau Alors un message d'erreur pertinent s'affiche</w:t>
                  </w:r>
                </w:p>
              </w:tc>
            </w:tr>
          </w:tbl>
          <w:p w14:paraId="1DDA1E6B" w14:textId="77777777" w:rsidR="009E5460" w:rsidRDefault="009E5460" w:rsidP="00451815"/>
        </w:tc>
      </w:tr>
    </w:tbl>
    <w:p w14:paraId="177D2C98" w14:textId="77777777" w:rsidR="009E5460" w:rsidRDefault="009E5460" w:rsidP="009E5460"/>
    <w:p w14:paraId="2AF341D0" w14:textId="212B6DB3" w:rsidR="009E5460" w:rsidRDefault="009E5460" w:rsidP="009E5460">
      <w:pPr>
        <w:pStyle w:val="Titre3"/>
      </w:pPr>
      <w:r>
        <w:t>Lire un contenu depuis le réseau de la communauté</w:t>
      </w:r>
    </w:p>
    <w:p w14:paraId="5130A207"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0363094C" w14:textId="77777777" w:rsidTr="00451815">
        <w:tc>
          <w:tcPr>
            <w:tcW w:w="0" w:type="auto"/>
          </w:tcPr>
          <w:p w14:paraId="51C4BBBC" w14:textId="77777777" w:rsidR="009E5460" w:rsidRDefault="009E5460" w:rsidP="00451815">
            <w:r>
              <w:t>En tant qu'utilisateur Je peux jouer un fragment du titre depuis le réseau de la communauté Afin de l'écouter</w:t>
            </w:r>
          </w:p>
        </w:tc>
      </w:tr>
      <w:tr w:rsidR="009E5460" w14:paraId="68DA21D9" w14:textId="77777777" w:rsidTr="00451815">
        <w:tc>
          <w:tcPr>
            <w:tcW w:w="0" w:type="auto"/>
          </w:tcPr>
          <w:p w14:paraId="09684E9A"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1366"/>
              <w:gridCol w:w="7674"/>
            </w:tblGrid>
            <w:tr w:rsidR="009E5460" w14:paraId="29A1D389" w14:textId="77777777" w:rsidTr="00451815">
              <w:tc>
                <w:tcPr>
                  <w:tcW w:w="0" w:type="auto"/>
                </w:tcPr>
                <w:p w14:paraId="019C20F2" w14:textId="77777777" w:rsidR="009E5460" w:rsidRDefault="009E5460" w:rsidP="00451815">
                  <w:proofErr w:type="gramStart"/>
                  <w:r>
                    <w:t>jouer</w:t>
                  </w:r>
                  <w:proofErr w:type="gramEnd"/>
                  <w:r>
                    <w:t xml:space="preserve"> un titre</w:t>
                  </w:r>
                </w:p>
              </w:tc>
              <w:tc>
                <w:tcPr>
                  <w:tcW w:w="0" w:type="auto"/>
                </w:tcPr>
                <w:p w14:paraId="5DA8A3D4" w14:textId="77777777" w:rsidR="009E5460" w:rsidRDefault="009E5460" w:rsidP="00451815">
                  <w:r>
                    <w:t>Étant donné que je suis sur une médiathèque disponible dans le réseau Lorsque je sélectionne un titre et clique sur le bouton "Jouer" Alors le titre se joue</w:t>
                  </w:r>
                </w:p>
              </w:tc>
            </w:tr>
            <w:tr w:rsidR="009E5460" w14:paraId="1EC213DE" w14:textId="77777777" w:rsidTr="00451815">
              <w:tc>
                <w:tcPr>
                  <w:tcW w:w="0" w:type="auto"/>
                </w:tcPr>
                <w:p w14:paraId="403CF3B4" w14:textId="77777777" w:rsidR="009E5460" w:rsidRDefault="009E5460" w:rsidP="00451815">
                  <w:proofErr w:type="gramStart"/>
                  <w:r>
                    <w:t>message</w:t>
                  </w:r>
                  <w:proofErr w:type="gramEnd"/>
                  <w:r>
                    <w:t xml:space="preserve"> d'erreur</w:t>
                  </w:r>
                </w:p>
              </w:tc>
              <w:tc>
                <w:tcPr>
                  <w:tcW w:w="0" w:type="auto"/>
                </w:tcPr>
                <w:p w14:paraId="7D5E1E6C" w14:textId="77777777" w:rsidR="009E5460" w:rsidRDefault="009E5460" w:rsidP="00451815">
                  <w:r>
                    <w:t>Étant donné la connexion échoue Lorsque j'essaie de jouer un titre Alors un message d'erreur pertinent s'affiche</w:t>
                  </w:r>
                </w:p>
              </w:tc>
            </w:tr>
          </w:tbl>
          <w:p w14:paraId="1680DE3A" w14:textId="77777777" w:rsidR="009E5460" w:rsidRDefault="009E5460" w:rsidP="00451815"/>
        </w:tc>
      </w:tr>
    </w:tbl>
    <w:p w14:paraId="13516650" w14:textId="77777777" w:rsidR="009E5460" w:rsidRDefault="009E5460" w:rsidP="009E5460"/>
    <w:p w14:paraId="34CED4CB" w14:textId="77777777" w:rsidR="009E5460" w:rsidRDefault="009E5460" w:rsidP="009E5460">
      <w:pPr>
        <w:pStyle w:val="Titre3"/>
      </w:pPr>
      <w:r>
        <w:t>Télécharger un titre depuis le réseau de la communauté</w:t>
      </w:r>
    </w:p>
    <w:p w14:paraId="7DC63F64"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3A59D0AB" w14:textId="77777777" w:rsidTr="00451815">
        <w:tc>
          <w:tcPr>
            <w:tcW w:w="0" w:type="auto"/>
          </w:tcPr>
          <w:p w14:paraId="397AE2C1" w14:textId="77777777" w:rsidR="009E5460" w:rsidRDefault="009E5460" w:rsidP="00451815">
            <w:r>
              <w:t>En tant qu'utilisateur Je peux télécharger un titre depuis le réseau de la communauté Afin de l'ajouter dans mes titres locaux</w:t>
            </w:r>
          </w:p>
        </w:tc>
      </w:tr>
      <w:tr w:rsidR="009E5460" w14:paraId="2B5FE1C0" w14:textId="77777777" w:rsidTr="00451815">
        <w:tc>
          <w:tcPr>
            <w:tcW w:w="0" w:type="auto"/>
          </w:tcPr>
          <w:p w14:paraId="22A6FFB2"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705"/>
              <w:gridCol w:w="6335"/>
            </w:tblGrid>
            <w:tr w:rsidR="009E5460" w14:paraId="7D23B19F" w14:textId="77777777" w:rsidTr="00451815">
              <w:tc>
                <w:tcPr>
                  <w:tcW w:w="0" w:type="auto"/>
                </w:tcPr>
                <w:p w14:paraId="7BAC25C1" w14:textId="77777777" w:rsidR="009E5460" w:rsidRDefault="009E5460" w:rsidP="00451815">
                  <w:r>
                    <w:t>Sélectionne du titre et tentative de téléchargement</w:t>
                  </w:r>
                </w:p>
              </w:tc>
              <w:tc>
                <w:tcPr>
                  <w:tcW w:w="0" w:type="auto"/>
                </w:tcPr>
                <w:p w14:paraId="16315201" w14:textId="77777777" w:rsidR="009E5460" w:rsidRDefault="009E5460" w:rsidP="00451815">
                  <w:r>
                    <w:t>Étant donné que je suis sur une médiathèque disponible dans le réseau Lorsque je sélectionne un titre et clique sur le bouton "Télécharger" Alors le téléchargement démarre</w:t>
                  </w:r>
                </w:p>
              </w:tc>
            </w:tr>
            <w:tr w:rsidR="009E5460" w14:paraId="1CF3CBDA" w14:textId="77777777" w:rsidTr="00451815">
              <w:tc>
                <w:tcPr>
                  <w:tcW w:w="0" w:type="auto"/>
                </w:tcPr>
                <w:p w14:paraId="5D6228FB" w14:textId="77777777" w:rsidR="009E5460" w:rsidRDefault="009E5460" w:rsidP="00451815">
                  <w:r>
                    <w:lastRenderedPageBreak/>
                    <w:t>Message de réussite</w:t>
                  </w:r>
                </w:p>
              </w:tc>
              <w:tc>
                <w:tcPr>
                  <w:tcW w:w="0" w:type="auto"/>
                </w:tcPr>
                <w:p w14:paraId="19CB07B8" w14:textId="77777777" w:rsidR="009E5460" w:rsidRDefault="009E5460" w:rsidP="00451815">
                  <w:r>
                    <w:t>Étant donné que je lancé un téléchargement d'un titre Lorsque le titre s'est téléchargé Alors un message de confirmation de téléchargement s'affiche</w:t>
                  </w:r>
                </w:p>
              </w:tc>
            </w:tr>
            <w:tr w:rsidR="009E5460" w14:paraId="504B8366" w14:textId="77777777" w:rsidTr="00451815">
              <w:tc>
                <w:tcPr>
                  <w:tcW w:w="0" w:type="auto"/>
                </w:tcPr>
                <w:p w14:paraId="4FE031E7" w14:textId="77777777" w:rsidR="009E5460" w:rsidRDefault="009E5460" w:rsidP="00451815">
                  <w:r>
                    <w:t>Message d'erreur</w:t>
                  </w:r>
                </w:p>
              </w:tc>
              <w:tc>
                <w:tcPr>
                  <w:tcW w:w="0" w:type="auto"/>
                </w:tcPr>
                <w:p w14:paraId="66E73E3C" w14:textId="77777777" w:rsidR="009E5460" w:rsidRDefault="009E5460" w:rsidP="00451815">
                  <w:r>
                    <w:t>Étant donné que je lancé un téléchargement d'un titre Lorsque le titre ne peut pas être téléchargé Alors un message d'erreur pertinent s'affiche</w:t>
                  </w:r>
                </w:p>
              </w:tc>
            </w:tr>
          </w:tbl>
          <w:p w14:paraId="7BFCC6B4" w14:textId="77777777" w:rsidR="009E5460" w:rsidRDefault="009E5460" w:rsidP="00451815"/>
        </w:tc>
      </w:tr>
    </w:tbl>
    <w:p w14:paraId="18644E0E" w14:textId="77777777" w:rsidR="009E5460" w:rsidRDefault="009E5460" w:rsidP="009E5460"/>
    <w:p w14:paraId="5B13379D" w14:textId="77777777" w:rsidR="009E5460" w:rsidRDefault="009E5460" w:rsidP="009E5460">
      <w:pPr>
        <w:pStyle w:val="Titre3"/>
      </w:pPr>
      <w:r>
        <w:t>Mettre à jour la bibliothèque du réseau de la communauté</w:t>
      </w:r>
    </w:p>
    <w:p w14:paraId="0B497BA6"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C017163" w14:textId="77777777" w:rsidTr="00451815">
        <w:tc>
          <w:tcPr>
            <w:tcW w:w="0" w:type="auto"/>
          </w:tcPr>
          <w:p w14:paraId="1D193B37" w14:textId="77777777" w:rsidR="009E5460" w:rsidRDefault="009E5460" w:rsidP="00451815">
            <w:r>
              <w:t>En tant qu'utilisateur Je peux mettre à jour la bibliothèque du réseau de la communauté Afin d'observer les derniers titres ajoutés lorsque j'étais dans la bibliothèque</w:t>
            </w:r>
          </w:p>
        </w:tc>
      </w:tr>
      <w:tr w:rsidR="009E5460" w14:paraId="77CE90D1" w14:textId="77777777" w:rsidTr="00451815">
        <w:tc>
          <w:tcPr>
            <w:tcW w:w="0" w:type="auto"/>
          </w:tcPr>
          <w:p w14:paraId="0E67DCF4"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291"/>
              <w:gridCol w:w="6749"/>
            </w:tblGrid>
            <w:tr w:rsidR="009E5460" w14:paraId="7661429B" w14:textId="77777777" w:rsidTr="00451815">
              <w:tc>
                <w:tcPr>
                  <w:tcW w:w="0" w:type="auto"/>
                </w:tcPr>
                <w:p w14:paraId="41942507" w14:textId="77777777" w:rsidR="009E5460" w:rsidRDefault="009E5460" w:rsidP="00451815">
                  <w:r>
                    <w:t>Mettre à jour la médiathèque sur le réseau</w:t>
                  </w:r>
                </w:p>
              </w:tc>
              <w:tc>
                <w:tcPr>
                  <w:tcW w:w="0" w:type="auto"/>
                </w:tcPr>
                <w:p w14:paraId="6B5D53B5" w14:textId="77777777" w:rsidR="009E5460" w:rsidRDefault="009E5460" w:rsidP="00451815">
                  <w:r>
                    <w:t>Étant donné que je souhaite mettre à jour les titres de ma médiathèque qui est sur le réseau Lorsque je clique sur le bouton "Mettre à jour médiathèque online" Alors les titres seront mis à jour</w:t>
                  </w:r>
                </w:p>
              </w:tc>
            </w:tr>
            <w:tr w:rsidR="009E5460" w14:paraId="4C712463" w14:textId="77777777" w:rsidTr="00451815">
              <w:tc>
                <w:tcPr>
                  <w:tcW w:w="0" w:type="auto"/>
                </w:tcPr>
                <w:p w14:paraId="0C453E41" w14:textId="77777777" w:rsidR="009E5460" w:rsidRDefault="009E5460" w:rsidP="00451815">
                  <w:r>
                    <w:t>Échoue de connexion</w:t>
                  </w:r>
                </w:p>
              </w:tc>
              <w:tc>
                <w:tcPr>
                  <w:tcW w:w="0" w:type="auto"/>
                </w:tcPr>
                <w:p w14:paraId="57720686" w14:textId="77777777" w:rsidR="009E5460" w:rsidRDefault="009E5460" w:rsidP="00451815">
                  <w:r>
                    <w:t>Étant donné je clique sur le bouton "Mettre à jour médiathèque online" Lorsque la connexion échoue Alors un message d'erreur pertinent sera affiché</w:t>
                  </w:r>
                </w:p>
              </w:tc>
            </w:tr>
          </w:tbl>
          <w:p w14:paraId="2B8DBE69" w14:textId="77777777" w:rsidR="009E5460" w:rsidRDefault="009E5460" w:rsidP="00451815"/>
        </w:tc>
      </w:tr>
    </w:tbl>
    <w:p w14:paraId="4A96977D" w14:textId="77777777" w:rsidR="009E5460" w:rsidRDefault="009E5460" w:rsidP="009E5460"/>
    <w:p w14:paraId="0E3E701A" w14:textId="77777777" w:rsidR="009E5460" w:rsidRDefault="009E5460" w:rsidP="009E5460">
      <w:pPr>
        <w:pStyle w:val="Titre3"/>
      </w:pPr>
      <w:r>
        <w:t>Connexion au réseau de la communauté</w:t>
      </w:r>
    </w:p>
    <w:p w14:paraId="0C5F592F" w14:textId="77777777" w:rsidR="009E5460" w:rsidRDefault="009E5460" w:rsidP="009E5460"/>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E5460" w14:paraId="633ECC71" w14:textId="77777777" w:rsidTr="00451815">
        <w:tc>
          <w:tcPr>
            <w:tcW w:w="0" w:type="auto"/>
          </w:tcPr>
          <w:p w14:paraId="40ED1B58" w14:textId="77777777" w:rsidR="009E5460" w:rsidRDefault="009E5460" w:rsidP="00451815">
            <w:r>
              <w:t>En tant qu'utilisateur Je peux me connecter au réseau de la communauté Afin de visualiser les titres disponibles dans la bibliothèque communautaire</w:t>
            </w:r>
          </w:p>
        </w:tc>
      </w:tr>
      <w:tr w:rsidR="009E5460" w14:paraId="415D7501" w14:textId="77777777" w:rsidTr="00451815">
        <w:tc>
          <w:tcPr>
            <w:tcW w:w="0" w:type="auto"/>
          </w:tcPr>
          <w:p w14:paraId="7B360435" w14:textId="77777777" w:rsidR="009E5460" w:rsidRDefault="009E5460" w:rsidP="00451815">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431"/>
              <w:gridCol w:w="6609"/>
            </w:tblGrid>
            <w:tr w:rsidR="009E5460" w14:paraId="1393C8D0" w14:textId="77777777" w:rsidTr="00451815">
              <w:tc>
                <w:tcPr>
                  <w:tcW w:w="0" w:type="auto"/>
                </w:tcPr>
                <w:p w14:paraId="624C5A71" w14:textId="77777777" w:rsidR="009E5460" w:rsidRDefault="009E5460" w:rsidP="00451815">
                  <w:r>
                    <w:t>Connexion au réseau de la communauté</w:t>
                  </w:r>
                </w:p>
              </w:tc>
              <w:tc>
                <w:tcPr>
                  <w:tcW w:w="0" w:type="auto"/>
                </w:tcPr>
                <w:p w14:paraId="26367E30"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r w:rsidR="009E5460" w14:paraId="10656314" w14:textId="77777777" w:rsidTr="00451815">
              <w:tc>
                <w:tcPr>
                  <w:tcW w:w="0" w:type="auto"/>
                </w:tcPr>
                <w:p w14:paraId="278B9115" w14:textId="77777777" w:rsidR="009E5460" w:rsidRDefault="009E5460" w:rsidP="00451815">
                  <w:r>
                    <w:t>Message d'erreur</w:t>
                  </w:r>
                </w:p>
              </w:tc>
              <w:tc>
                <w:tcPr>
                  <w:tcW w:w="0" w:type="auto"/>
                </w:tcPr>
                <w:p w14:paraId="30498AFA" w14:textId="77777777" w:rsidR="009E5460" w:rsidRDefault="009E5460" w:rsidP="00451815">
                  <w:r>
                    <w:t>Étant donné que j'ai cliqué sur le bouton "Communauté" Lorsque la connexion échoue Alors un message d'erreur est affiché</w:t>
                  </w:r>
                </w:p>
              </w:tc>
            </w:tr>
            <w:tr w:rsidR="009E5460" w14:paraId="290656BA" w14:textId="77777777" w:rsidTr="00451815">
              <w:tc>
                <w:tcPr>
                  <w:tcW w:w="0" w:type="auto"/>
                </w:tcPr>
                <w:p w14:paraId="1C96A9F8" w14:textId="77777777" w:rsidR="009E5460" w:rsidRDefault="009E5460" w:rsidP="00451815">
                  <w:r>
                    <w:t>Retour sur l'accueil en cas d'erreur</w:t>
                  </w:r>
                </w:p>
              </w:tc>
              <w:tc>
                <w:tcPr>
                  <w:tcW w:w="0" w:type="auto"/>
                </w:tcPr>
                <w:p w14:paraId="5B034F4E" w14:textId="77777777" w:rsidR="009E5460" w:rsidRDefault="009E5460" w:rsidP="00451815">
                  <w:r>
                    <w:t>Étant donné la connexion a échoué Lorsque le message d’erreur est fermé Alors je retourne sur l'accueil de l'application</w:t>
                  </w:r>
                </w:p>
              </w:tc>
            </w:tr>
            <w:tr w:rsidR="009E5460" w14:paraId="6FD56AC5" w14:textId="77777777" w:rsidTr="00451815">
              <w:tc>
                <w:tcPr>
                  <w:tcW w:w="0" w:type="auto"/>
                </w:tcPr>
                <w:p w14:paraId="7339ECEB" w14:textId="77777777" w:rsidR="009E5460" w:rsidRDefault="009E5460" w:rsidP="00451815">
                  <w:r>
                    <w:t>Connexion réussie</w:t>
                  </w:r>
                </w:p>
              </w:tc>
              <w:tc>
                <w:tcPr>
                  <w:tcW w:w="0" w:type="auto"/>
                </w:tcPr>
                <w:p w14:paraId="1042DAED" w14:textId="77777777" w:rsidR="009E5460" w:rsidRDefault="009E5460" w:rsidP="00451815">
                  <w:r>
                    <w:t>Étant donné que j'ai cliqué sur le bouton "Communauté" Lorsque la connexion réussie Alors la fenêtre "Médiathèques de la communauté" est affichée</w:t>
                  </w:r>
                </w:p>
              </w:tc>
            </w:tr>
            <w:tr w:rsidR="009E5460" w14:paraId="5CC6E675" w14:textId="77777777" w:rsidTr="00451815">
              <w:tc>
                <w:tcPr>
                  <w:tcW w:w="0" w:type="auto"/>
                </w:tcPr>
                <w:p w14:paraId="696DFC01" w14:textId="77777777" w:rsidR="009E5460" w:rsidRDefault="009E5460" w:rsidP="00451815">
                  <w:r>
                    <w:t>Connexion au réseau de la communauté</w:t>
                  </w:r>
                </w:p>
              </w:tc>
              <w:tc>
                <w:tcPr>
                  <w:tcW w:w="0" w:type="auto"/>
                </w:tcPr>
                <w:p w14:paraId="3B6996B1" w14:textId="77777777" w:rsidR="009E5460" w:rsidRDefault="009E5460" w:rsidP="00451815">
                  <w:r>
                    <w:t>Étant donné que je suis sur l'accueil Lorsque je clique sur le bouton "Communauté</w:t>
                  </w:r>
                  <w:proofErr w:type="gramStart"/>
                  <w:r>
                    <w:t>"  Alors</w:t>
                  </w:r>
                  <w:proofErr w:type="gramEnd"/>
                  <w:r>
                    <w:t xml:space="preserve"> la connexion est démarré</w:t>
                  </w:r>
                </w:p>
              </w:tc>
            </w:tr>
          </w:tbl>
          <w:p w14:paraId="5583EE65" w14:textId="77777777" w:rsidR="009E5460" w:rsidRDefault="009E5460" w:rsidP="00451815"/>
        </w:tc>
      </w:tr>
    </w:tbl>
    <w:p w14:paraId="395E78D0" w14:textId="77777777" w:rsidR="009E5460" w:rsidRDefault="009E5460" w:rsidP="009E5460"/>
    <w:bookmarkEnd w:id="18"/>
    <w:p w14:paraId="2A4B3C0A" w14:textId="77777777" w:rsidR="00874579" w:rsidRDefault="00874579" w:rsidP="00874579">
      <w:pPr>
        <w:pStyle w:val="Titre3"/>
        <w:rPr>
          <w:rFonts w:ascii="Calibri" w:hAnsi="Calibri"/>
          <w:lang w:val="fr-CH" w:eastAsia="fr-CH"/>
        </w:rPr>
      </w:pPr>
      <w:r>
        <w:t>Changer la disponibilité de ma médiathèque sur le réseau</w:t>
      </w:r>
    </w:p>
    <w:p w14:paraId="234B1AE9" w14:textId="0723CDC0" w:rsidR="00874579" w:rsidRDefault="00874579" w:rsidP="008745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74579" w14:paraId="1BFDFB4C" w14:textId="77777777" w:rsidTr="00874579">
        <w:tc>
          <w:tcPr>
            <w:tcW w:w="0" w:type="auto"/>
            <w:tcBorders>
              <w:top w:val="single" w:sz="4" w:space="0" w:color="auto"/>
              <w:left w:val="single" w:sz="4" w:space="0" w:color="auto"/>
              <w:bottom w:val="single" w:sz="4" w:space="0" w:color="auto"/>
              <w:right w:val="single" w:sz="4" w:space="0" w:color="auto"/>
            </w:tcBorders>
            <w:hideMark/>
          </w:tcPr>
          <w:p w14:paraId="135416DE" w14:textId="77777777" w:rsidR="00874579" w:rsidRDefault="00874579">
            <w:r>
              <w:t>En tant qu'utilisateur Je peux annoncer ma médiathèque disponible Afin que les autres utilisateurs aient accès à mes titres</w:t>
            </w:r>
          </w:p>
        </w:tc>
      </w:tr>
      <w:tr w:rsidR="00874579" w14:paraId="432EEE57" w14:textId="77777777" w:rsidTr="00874579">
        <w:tc>
          <w:tcPr>
            <w:tcW w:w="0" w:type="auto"/>
            <w:tcBorders>
              <w:top w:val="single" w:sz="4" w:space="0" w:color="auto"/>
              <w:left w:val="single" w:sz="4" w:space="0" w:color="auto"/>
              <w:bottom w:val="single" w:sz="4" w:space="0" w:color="auto"/>
              <w:right w:val="single" w:sz="4" w:space="0" w:color="auto"/>
            </w:tcBorders>
            <w:hideMark/>
          </w:tcPr>
          <w:p w14:paraId="799E525F" w14:textId="77777777" w:rsidR="00874579" w:rsidRDefault="00874579">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631"/>
              <w:gridCol w:w="6409"/>
            </w:tblGrid>
            <w:tr w:rsidR="00874579" w14:paraId="4610EB06" w14:textId="77777777">
              <w:tc>
                <w:tcPr>
                  <w:tcW w:w="0" w:type="auto"/>
                  <w:hideMark/>
                </w:tcPr>
                <w:p w14:paraId="49CAF674" w14:textId="77777777" w:rsidR="00874579" w:rsidRDefault="00874579">
                  <w:r>
                    <w:t>Activer la disponibilité de ma médiathèque dans le réseau</w:t>
                  </w:r>
                </w:p>
              </w:tc>
              <w:tc>
                <w:tcPr>
                  <w:tcW w:w="0" w:type="auto"/>
                  <w:hideMark/>
                </w:tcPr>
                <w:p w14:paraId="0A5DA85F" w14:textId="57832D02" w:rsidR="00874579" w:rsidRDefault="00874579">
                  <w:r>
                    <w:t xml:space="preserve">Étant donné </w:t>
                  </w:r>
                  <w:r>
                    <w:t xml:space="preserve">que je souhaite que ma médiathèque soit disponible </w:t>
                  </w:r>
                  <w:r>
                    <w:t xml:space="preserve">Lorsque </w:t>
                  </w:r>
                  <w:r>
                    <w:t xml:space="preserve">je clique sur le bouton "Disponible sur le </w:t>
                  </w:r>
                  <w:r>
                    <w:lastRenderedPageBreak/>
                    <w:t xml:space="preserve">réseau" </w:t>
                  </w:r>
                  <w:r>
                    <w:t xml:space="preserve">Alors </w:t>
                  </w:r>
                  <w:r>
                    <w:t>ma médiathèque est disponible pour les utilisateurs du réseau</w:t>
                  </w:r>
                </w:p>
              </w:tc>
            </w:tr>
            <w:tr w:rsidR="00874579" w14:paraId="7D348876" w14:textId="77777777">
              <w:tc>
                <w:tcPr>
                  <w:tcW w:w="0" w:type="auto"/>
                  <w:hideMark/>
                </w:tcPr>
                <w:p w14:paraId="12152CF5" w14:textId="77777777" w:rsidR="00874579" w:rsidRDefault="00874579">
                  <w:r>
                    <w:lastRenderedPageBreak/>
                    <w:t>Désactiver la disponibilité de la médiathèque dans le réseau</w:t>
                  </w:r>
                </w:p>
              </w:tc>
              <w:tc>
                <w:tcPr>
                  <w:tcW w:w="0" w:type="auto"/>
                  <w:hideMark/>
                </w:tcPr>
                <w:p w14:paraId="516A7C6F" w14:textId="06E3CB66" w:rsidR="00874579" w:rsidRDefault="00874579">
                  <w:r>
                    <w:t xml:space="preserve">Étant donné </w:t>
                  </w:r>
                  <w:r>
                    <w:t xml:space="preserve">que je ne souhaite plus que ma médiathèque soit disponible </w:t>
                  </w:r>
                  <w:r>
                    <w:t xml:space="preserve">Lorsque </w:t>
                  </w:r>
                  <w:r>
                    <w:t xml:space="preserve">je clique sur le bouton "Indisponible dans le réseau" </w:t>
                  </w:r>
                  <w:r>
                    <w:t xml:space="preserve">Alors </w:t>
                  </w:r>
                  <w:r>
                    <w:t>ma médiathèque ne sera plus disponible ni visible dans le réseau</w:t>
                  </w:r>
                </w:p>
              </w:tc>
            </w:tr>
            <w:tr w:rsidR="00874579" w14:paraId="1269B4FA" w14:textId="77777777">
              <w:tc>
                <w:tcPr>
                  <w:tcW w:w="0" w:type="auto"/>
                  <w:hideMark/>
                </w:tcPr>
                <w:p w14:paraId="63640469" w14:textId="77777777" w:rsidR="00874579" w:rsidRDefault="00874579">
                  <w:r>
                    <w:t>Affichage de ma médiathèque</w:t>
                  </w:r>
                </w:p>
              </w:tc>
              <w:tc>
                <w:tcPr>
                  <w:tcW w:w="0" w:type="auto"/>
                  <w:hideMark/>
                </w:tcPr>
                <w:p w14:paraId="0F0A1F91" w14:textId="272519CE" w:rsidR="00874579" w:rsidRDefault="00874579">
                  <w:r>
                    <w:t xml:space="preserve">Étant donné </w:t>
                  </w:r>
                  <w:r>
                    <w:t xml:space="preserve">que ma médiathèque est disponible </w:t>
                  </w:r>
                  <w:r>
                    <w:t xml:space="preserve">Lorsque </w:t>
                  </w:r>
                  <w:r>
                    <w:t xml:space="preserve">j'ai cliqué "Disponible sur le réseau" </w:t>
                  </w:r>
                  <w:r>
                    <w:t xml:space="preserve">Alors </w:t>
                  </w:r>
                  <w:r>
                    <w:t>ma médiathèque sera visible dans la bibliothèque du réseau</w:t>
                  </w:r>
                </w:p>
              </w:tc>
            </w:tr>
            <w:tr w:rsidR="00874579" w14:paraId="43FD23B4" w14:textId="77777777">
              <w:tc>
                <w:tcPr>
                  <w:tcW w:w="0" w:type="auto"/>
                  <w:hideMark/>
                </w:tcPr>
                <w:p w14:paraId="7C50903E" w14:textId="77777777" w:rsidR="00874579" w:rsidRDefault="00874579">
                  <w:r>
                    <w:t>Pas d'affichage de ma médiathèque</w:t>
                  </w:r>
                </w:p>
              </w:tc>
              <w:tc>
                <w:tcPr>
                  <w:tcW w:w="0" w:type="auto"/>
                  <w:hideMark/>
                </w:tcPr>
                <w:p w14:paraId="39BA87EB" w14:textId="38DAF1FA" w:rsidR="00874579" w:rsidRDefault="00874579">
                  <w:r>
                    <w:t xml:space="preserve">Étant donné </w:t>
                  </w:r>
                  <w:r>
                    <w:t xml:space="preserve">que ma médiathèque n'est plus disponible </w:t>
                  </w:r>
                  <w:r>
                    <w:t xml:space="preserve">Lorsque </w:t>
                  </w:r>
                  <w:r>
                    <w:t xml:space="preserve">sur le bouton "Indisponible dans le réseau" </w:t>
                  </w:r>
                  <w:r>
                    <w:t xml:space="preserve">Alors </w:t>
                  </w:r>
                  <w:r>
                    <w:t>ma médiathèque ne sera plus visible dans la bibliothèque du réseau</w:t>
                  </w:r>
                </w:p>
              </w:tc>
            </w:tr>
          </w:tbl>
          <w:p w14:paraId="614F885B" w14:textId="77777777" w:rsidR="00874579" w:rsidRDefault="00874579">
            <w:pPr>
              <w:rPr>
                <w:rFonts w:ascii="Calibri" w:eastAsia="Calibri" w:hAnsi="Calibri" w:cs="Calibri"/>
              </w:rPr>
            </w:pPr>
          </w:p>
        </w:tc>
      </w:tr>
    </w:tbl>
    <w:p w14:paraId="51A88999" w14:textId="77777777" w:rsidR="009E5460" w:rsidRDefault="009E5460" w:rsidP="009E5460"/>
    <w:p w14:paraId="134E4E51" w14:textId="77777777" w:rsidR="00E61C5D" w:rsidRDefault="00E61C5D" w:rsidP="00E61C5D">
      <w:pPr>
        <w:pStyle w:val="Titre3"/>
        <w:rPr>
          <w:rFonts w:ascii="Calibri" w:hAnsi="Calibri"/>
          <w:lang w:val="fr-CH" w:eastAsia="fr-CH"/>
        </w:rPr>
      </w:pPr>
      <w:r>
        <w:t>Affichage des titres d'une médiathèque</w:t>
      </w:r>
    </w:p>
    <w:p w14:paraId="3E1F3C1D" w14:textId="0909D192" w:rsidR="00E61C5D" w:rsidRDefault="00E61C5D" w:rsidP="00E61C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E61C5D" w14:paraId="15A4510D" w14:textId="77777777" w:rsidTr="00E61C5D">
        <w:tc>
          <w:tcPr>
            <w:tcW w:w="0" w:type="auto"/>
            <w:tcBorders>
              <w:top w:val="single" w:sz="4" w:space="0" w:color="auto"/>
              <w:left w:val="single" w:sz="4" w:space="0" w:color="auto"/>
              <w:bottom w:val="single" w:sz="4" w:space="0" w:color="auto"/>
              <w:right w:val="single" w:sz="4" w:space="0" w:color="auto"/>
            </w:tcBorders>
            <w:hideMark/>
          </w:tcPr>
          <w:p w14:paraId="4F51F156" w14:textId="77777777" w:rsidR="00E61C5D" w:rsidRDefault="00E61C5D">
            <w:r>
              <w:t>En tant qu'utilisateur Je peux observer des titres d'une médiathèque Afin d'avoir une vue de son contenu</w:t>
            </w:r>
          </w:p>
        </w:tc>
      </w:tr>
      <w:tr w:rsidR="00E61C5D" w14:paraId="348222A9" w14:textId="77777777" w:rsidTr="00E61C5D">
        <w:tc>
          <w:tcPr>
            <w:tcW w:w="0" w:type="auto"/>
            <w:tcBorders>
              <w:top w:val="single" w:sz="4" w:space="0" w:color="auto"/>
              <w:left w:val="single" w:sz="4" w:space="0" w:color="auto"/>
              <w:bottom w:val="single" w:sz="4" w:space="0" w:color="auto"/>
              <w:right w:val="single" w:sz="4" w:space="0" w:color="auto"/>
            </w:tcBorders>
            <w:hideMark/>
          </w:tcPr>
          <w:p w14:paraId="5BC62D46" w14:textId="77777777" w:rsidR="00E61C5D" w:rsidRDefault="00E61C5D">
            <w:pPr>
              <w:jc w:val="center"/>
            </w:pPr>
            <w:r>
              <w:t xml:space="preserve">Tests </w:t>
            </w:r>
            <w:proofErr w:type="gramStart"/>
            <w:r>
              <w:t>d'acceptance:</w:t>
            </w:r>
            <w:proofErr w:type="gramEnd"/>
            <w:r>
              <w:t xml:space="preserve"> </w:t>
            </w:r>
          </w:p>
          <w:tbl>
            <w:tblPr>
              <w:tblW w:w="0" w:type="auto"/>
              <w:tblCellMar>
                <w:left w:w="10" w:type="dxa"/>
                <w:right w:w="10" w:type="dxa"/>
              </w:tblCellMar>
              <w:tblLook w:val="04A0" w:firstRow="1" w:lastRow="0" w:firstColumn="1" w:lastColumn="0" w:noHBand="0" w:noVBand="1"/>
            </w:tblPr>
            <w:tblGrid>
              <w:gridCol w:w="2209"/>
              <w:gridCol w:w="6831"/>
            </w:tblGrid>
            <w:tr w:rsidR="00E61C5D" w14:paraId="12D17A29" w14:textId="77777777">
              <w:tc>
                <w:tcPr>
                  <w:tcW w:w="0" w:type="auto"/>
                  <w:hideMark/>
                </w:tcPr>
                <w:p w14:paraId="5CC3B031" w14:textId="77777777" w:rsidR="00E61C5D" w:rsidRDefault="00E61C5D">
                  <w:r>
                    <w:t>Affichage des titres d'une médiathèque</w:t>
                  </w:r>
                </w:p>
              </w:tc>
              <w:tc>
                <w:tcPr>
                  <w:tcW w:w="0" w:type="auto"/>
                  <w:hideMark/>
                </w:tcPr>
                <w:p w14:paraId="5A4B38DE" w14:textId="2E026822" w:rsidR="00E61C5D" w:rsidRDefault="00E61C5D">
                  <w:r>
                    <w:t>Étant donné que je suis sur une médiathèque Lorsque j'ai accédé via la bibliothèque de médiathèques du réseau Alors j'observe une liste qui contient tous les titres de cette</w:t>
                  </w:r>
                  <w:r>
                    <w:t xml:space="preserve"> </w:t>
                  </w:r>
                  <w:r>
                    <w:t>médiathèque</w:t>
                  </w:r>
                </w:p>
              </w:tc>
            </w:tr>
          </w:tbl>
          <w:p w14:paraId="094844C0" w14:textId="77777777" w:rsidR="00E61C5D" w:rsidRDefault="00E61C5D">
            <w:pPr>
              <w:rPr>
                <w:rFonts w:ascii="Calibri" w:eastAsia="Calibri" w:hAnsi="Calibri" w:cs="Calibri"/>
              </w:rPr>
            </w:pPr>
          </w:p>
        </w:tc>
      </w:tr>
    </w:tbl>
    <w:p w14:paraId="785E52F8" w14:textId="77777777" w:rsidR="009205F8" w:rsidRPr="009205F8" w:rsidRDefault="009205F8" w:rsidP="007C68B3">
      <w:pPr>
        <w:rPr>
          <w:b/>
          <w:bCs/>
          <w:i/>
          <w:iCs/>
          <w:color w:val="FF0000"/>
          <w:szCs w:val="14"/>
        </w:rPr>
      </w:pPr>
    </w:p>
    <w:p w14:paraId="0DF386D9" w14:textId="03B60AC0" w:rsidR="009205F8" w:rsidRDefault="00874579" w:rsidP="00874579">
      <w:pPr>
        <w:pStyle w:val="Titre2"/>
        <w:rPr>
          <w:rStyle w:val="lev"/>
          <w:b/>
          <w:bCs w:val="0"/>
        </w:rPr>
      </w:pPr>
      <w:r>
        <w:rPr>
          <w:rStyle w:val="lev"/>
          <w:b/>
          <w:bCs w:val="0"/>
        </w:rPr>
        <w:t>Maquettes</w:t>
      </w:r>
    </w:p>
    <w:p w14:paraId="266D2FBE" w14:textId="19797A63" w:rsidR="00E2322B" w:rsidRPr="00E2322B" w:rsidRDefault="00E2322B" w:rsidP="00E2322B">
      <w:pPr>
        <w:pStyle w:val="Titre3"/>
      </w:pPr>
      <w:r>
        <w:t xml:space="preserve">Numériques </w:t>
      </w:r>
    </w:p>
    <w:p w14:paraId="6660D242" w14:textId="1EF7C43F" w:rsidR="00874579" w:rsidRPr="00874579" w:rsidRDefault="00874579" w:rsidP="00874579">
      <w:r>
        <w:rPr>
          <w:noProof/>
        </w:rPr>
        <w:drawing>
          <wp:inline distT="0" distB="0" distL="0" distR="0" wp14:anchorId="54747F07" wp14:editId="779E993D">
            <wp:extent cx="4114800" cy="22345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2579" cy="2238751"/>
                    </a:xfrm>
                    <a:prstGeom prst="rect">
                      <a:avLst/>
                    </a:prstGeom>
                    <a:noFill/>
                    <a:ln>
                      <a:noFill/>
                    </a:ln>
                  </pic:spPr>
                </pic:pic>
              </a:graphicData>
            </a:graphic>
          </wp:inline>
        </w:drawing>
      </w:r>
    </w:p>
    <w:p w14:paraId="231E75C9" w14:textId="25C12650" w:rsidR="009205F8" w:rsidRDefault="00874579" w:rsidP="007C68B3">
      <w:pPr>
        <w:rPr>
          <w:b/>
          <w:bCs/>
          <w:i/>
          <w:iCs/>
          <w:color w:val="FF0000"/>
          <w:szCs w:val="14"/>
        </w:rPr>
      </w:pPr>
      <w:r>
        <w:rPr>
          <w:b/>
          <w:bCs/>
          <w:i/>
          <w:iCs/>
          <w:noProof/>
          <w:color w:val="FF0000"/>
          <w:szCs w:val="14"/>
        </w:rPr>
        <w:drawing>
          <wp:inline distT="0" distB="0" distL="0" distR="0" wp14:anchorId="6304BC33" wp14:editId="3704EDC0">
            <wp:extent cx="4191000" cy="2283468"/>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1763" cy="2289332"/>
                    </a:xfrm>
                    <a:prstGeom prst="rect">
                      <a:avLst/>
                    </a:prstGeom>
                    <a:noFill/>
                    <a:ln>
                      <a:noFill/>
                    </a:ln>
                  </pic:spPr>
                </pic:pic>
              </a:graphicData>
            </a:graphic>
          </wp:inline>
        </w:drawing>
      </w:r>
    </w:p>
    <w:p w14:paraId="2F184353" w14:textId="458C5071" w:rsidR="009205F8" w:rsidRDefault="00874579" w:rsidP="007C68B3">
      <w:pPr>
        <w:rPr>
          <w:b/>
          <w:bCs/>
          <w:i/>
          <w:iCs/>
          <w:color w:val="FF0000"/>
          <w:szCs w:val="14"/>
        </w:rPr>
      </w:pPr>
      <w:r>
        <w:rPr>
          <w:b/>
          <w:bCs/>
          <w:i/>
          <w:iCs/>
          <w:noProof/>
          <w:color w:val="FF0000"/>
          <w:szCs w:val="14"/>
        </w:rPr>
        <w:drawing>
          <wp:inline distT="0" distB="0" distL="0" distR="0" wp14:anchorId="69FCF13F" wp14:editId="3CEDA29B">
            <wp:extent cx="4276725" cy="233017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5020" cy="2334696"/>
                    </a:xfrm>
                    <a:prstGeom prst="rect">
                      <a:avLst/>
                    </a:prstGeom>
                    <a:noFill/>
                    <a:ln>
                      <a:noFill/>
                    </a:ln>
                  </pic:spPr>
                </pic:pic>
              </a:graphicData>
            </a:graphic>
          </wp:inline>
        </w:drawing>
      </w:r>
    </w:p>
    <w:p w14:paraId="6E42BEAE" w14:textId="3C9FF37F" w:rsidR="009205F8" w:rsidRDefault="00E2322B" w:rsidP="00E2322B">
      <w:pPr>
        <w:pStyle w:val="Titre3"/>
      </w:pPr>
      <w:r>
        <w:t>Faites à la main</w:t>
      </w:r>
    </w:p>
    <w:p w14:paraId="2422F2EF" w14:textId="33DA0470" w:rsidR="00E2322B" w:rsidRPr="00E2322B" w:rsidRDefault="0059135A" w:rsidP="00E2322B">
      <w:r>
        <w:rPr>
          <w:noProof/>
        </w:rPr>
        <w:drawing>
          <wp:anchor distT="0" distB="0" distL="114300" distR="114300" simplePos="0" relativeHeight="251658240" behindDoc="0" locked="0" layoutInCell="1" allowOverlap="1" wp14:anchorId="09D11F59" wp14:editId="5ED99869">
            <wp:simplePos x="0" y="0"/>
            <wp:positionH relativeFrom="margin">
              <wp:align>left</wp:align>
            </wp:positionH>
            <wp:positionV relativeFrom="paragraph">
              <wp:posOffset>106045</wp:posOffset>
            </wp:positionV>
            <wp:extent cx="2101850" cy="3738106"/>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6755" cy="3746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030D" w14:textId="4DE91E05" w:rsidR="009205F8" w:rsidRDefault="0059135A" w:rsidP="007C68B3">
      <w:pPr>
        <w:rPr>
          <w:b/>
          <w:bCs/>
          <w:i/>
          <w:iCs/>
          <w:color w:val="FF0000"/>
          <w:szCs w:val="14"/>
        </w:rPr>
      </w:pPr>
      <w:r>
        <w:rPr>
          <w:noProof/>
        </w:rPr>
        <w:drawing>
          <wp:anchor distT="0" distB="0" distL="114300" distR="114300" simplePos="0" relativeHeight="251659264" behindDoc="0" locked="0" layoutInCell="1" allowOverlap="1" wp14:anchorId="27CB8175" wp14:editId="3DBEE164">
            <wp:simplePos x="0" y="0"/>
            <wp:positionH relativeFrom="column">
              <wp:posOffset>2443271</wp:posOffset>
            </wp:positionH>
            <wp:positionV relativeFrom="paragraph">
              <wp:posOffset>11515</wp:posOffset>
            </wp:positionV>
            <wp:extent cx="2035175" cy="3615852"/>
            <wp:effectExtent l="0" t="0" r="3175" b="381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5175" cy="36158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5C7151" w14:textId="259DEA8E" w:rsidR="0059135A" w:rsidRDefault="0059135A" w:rsidP="007C68B3">
      <w:pPr>
        <w:rPr>
          <w:b/>
          <w:bCs/>
          <w:i/>
          <w:iCs/>
          <w:color w:val="FF0000"/>
          <w:szCs w:val="14"/>
        </w:rPr>
      </w:pPr>
    </w:p>
    <w:p w14:paraId="60731C94" w14:textId="77777777" w:rsidR="0059135A" w:rsidRDefault="0059135A" w:rsidP="007C68B3">
      <w:pPr>
        <w:rPr>
          <w:b/>
          <w:bCs/>
          <w:i/>
          <w:iCs/>
          <w:color w:val="FF0000"/>
          <w:szCs w:val="14"/>
        </w:rPr>
      </w:pPr>
    </w:p>
    <w:p w14:paraId="7AD5174D" w14:textId="77777777" w:rsidR="0059135A" w:rsidRDefault="0059135A" w:rsidP="007C68B3">
      <w:pPr>
        <w:rPr>
          <w:b/>
          <w:bCs/>
          <w:i/>
          <w:iCs/>
          <w:color w:val="FF0000"/>
          <w:szCs w:val="14"/>
        </w:rPr>
      </w:pPr>
    </w:p>
    <w:p w14:paraId="5DADBC48" w14:textId="77777777" w:rsidR="0059135A" w:rsidRDefault="0059135A" w:rsidP="007C68B3">
      <w:pPr>
        <w:rPr>
          <w:b/>
          <w:bCs/>
          <w:i/>
          <w:iCs/>
          <w:color w:val="FF0000"/>
          <w:szCs w:val="14"/>
        </w:rPr>
      </w:pPr>
    </w:p>
    <w:p w14:paraId="66477CAF" w14:textId="77777777" w:rsidR="0059135A" w:rsidRDefault="0059135A" w:rsidP="007C68B3">
      <w:pPr>
        <w:rPr>
          <w:b/>
          <w:bCs/>
          <w:i/>
          <w:iCs/>
          <w:color w:val="FF0000"/>
          <w:szCs w:val="14"/>
        </w:rPr>
      </w:pPr>
    </w:p>
    <w:p w14:paraId="19CA96F1" w14:textId="33B200BA" w:rsidR="0059135A" w:rsidRDefault="0059135A" w:rsidP="007C68B3">
      <w:pPr>
        <w:rPr>
          <w:b/>
          <w:bCs/>
          <w:i/>
          <w:iCs/>
          <w:color w:val="FF0000"/>
          <w:szCs w:val="14"/>
        </w:rPr>
      </w:pPr>
    </w:p>
    <w:p w14:paraId="3F5A337F" w14:textId="77777777" w:rsidR="0059135A" w:rsidRDefault="0059135A" w:rsidP="007C68B3">
      <w:pPr>
        <w:rPr>
          <w:b/>
          <w:bCs/>
          <w:i/>
          <w:iCs/>
          <w:color w:val="FF0000"/>
          <w:szCs w:val="14"/>
        </w:rPr>
      </w:pPr>
    </w:p>
    <w:p w14:paraId="03CAA683" w14:textId="77777777" w:rsidR="0059135A" w:rsidRDefault="0059135A" w:rsidP="007C68B3">
      <w:pPr>
        <w:rPr>
          <w:b/>
          <w:bCs/>
          <w:i/>
          <w:iCs/>
          <w:color w:val="FF0000"/>
          <w:szCs w:val="14"/>
        </w:rPr>
      </w:pPr>
    </w:p>
    <w:p w14:paraId="2DB966CE" w14:textId="77777777" w:rsidR="0059135A" w:rsidRDefault="0059135A" w:rsidP="007C68B3">
      <w:pPr>
        <w:rPr>
          <w:b/>
          <w:bCs/>
          <w:i/>
          <w:iCs/>
          <w:color w:val="FF0000"/>
          <w:szCs w:val="14"/>
        </w:rPr>
      </w:pPr>
    </w:p>
    <w:p w14:paraId="1FD9FF44" w14:textId="77777777" w:rsidR="0059135A" w:rsidRDefault="0059135A" w:rsidP="007C68B3">
      <w:pPr>
        <w:rPr>
          <w:b/>
          <w:bCs/>
          <w:i/>
          <w:iCs/>
          <w:color w:val="FF0000"/>
          <w:szCs w:val="14"/>
        </w:rPr>
      </w:pPr>
    </w:p>
    <w:p w14:paraId="3A4938E7" w14:textId="77777777" w:rsidR="0059135A" w:rsidRDefault="0059135A" w:rsidP="007C68B3">
      <w:pPr>
        <w:rPr>
          <w:b/>
          <w:bCs/>
          <w:i/>
          <w:iCs/>
          <w:color w:val="FF0000"/>
          <w:szCs w:val="14"/>
        </w:rPr>
      </w:pPr>
    </w:p>
    <w:p w14:paraId="5AA6FC57" w14:textId="77777777" w:rsidR="0059135A" w:rsidRDefault="0059135A" w:rsidP="007C68B3">
      <w:pPr>
        <w:rPr>
          <w:b/>
          <w:bCs/>
          <w:i/>
          <w:iCs/>
          <w:color w:val="FF0000"/>
          <w:szCs w:val="14"/>
        </w:rPr>
      </w:pPr>
    </w:p>
    <w:p w14:paraId="5C5963D9" w14:textId="77777777" w:rsidR="0059135A" w:rsidRDefault="0059135A" w:rsidP="007C68B3">
      <w:pPr>
        <w:rPr>
          <w:b/>
          <w:bCs/>
          <w:i/>
          <w:iCs/>
          <w:color w:val="FF0000"/>
          <w:szCs w:val="14"/>
        </w:rPr>
      </w:pPr>
    </w:p>
    <w:p w14:paraId="122ACD75" w14:textId="77777777" w:rsidR="0059135A" w:rsidRDefault="0059135A" w:rsidP="007C68B3">
      <w:pPr>
        <w:rPr>
          <w:b/>
          <w:bCs/>
          <w:i/>
          <w:iCs/>
          <w:color w:val="FF0000"/>
          <w:szCs w:val="14"/>
        </w:rPr>
      </w:pPr>
    </w:p>
    <w:p w14:paraId="4F7C2BE0" w14:textId="77777777" w:rsidR="0059135A" w:rsidRDefault="0059135A" w:rsidP="007C68B3">
      <w:pPr>
        <w:rPr>
          <w:b/>
          <w:bCs/>
          <w:i/>
          <w:iCs/>
          <w:color w:val="FF0000"/>
          <w:szCs w:val="14"/>
        </w:rPr>
      </w:pPr>
    </w:p>
    <w:p w14:paraId="5C4B174D" w14:textId="77777777" w:rsidR="0059135A" w:rsidRDefault="0059135A" w:rsidP="007C68B3">
      <w:pPr>
        <w:rPr>
          <w:b/>
          <w:bCs/>
          <w:i/>
          <w:iCs/>
          <w:color w:val="FF0000"/>
          <w:szCs w:val="14"/>
        </w:rPr>
      </w:pPr>
    </w:p>
    <w:p w14:paraId="11B9609D" w14:textId="77777777" w:rsidR="0059135A" w:rsidRPr="00DB6B0C" w:rsidRDefault="0059135A" w:rsidP="007C68B3">
      <w:pPr>
        <w:rPr>
          <w:b/>
          <w:bCs/>
          <w:i/>
          <w:iCs/>
          <w:color w:val="FF0000"/>
          <w:szCs w:val="14"/>
        </w:rPr>
      </w:pPr>
    </w:p>
    <w:p w14:paraId="15C432F7" w14:textId="77777777" w:rsidR="00AA0785" w:rsidRPr="0049659A" w:rsidRDefault="00AA0785" w:rsidP="00684B3D">
      <w:pPr>
        <w:pStyle w:val="Titre1"/>
        <w:tabs>
          <w:tab w:val="num" w:pos="360"/>
        </w:tabs>
      </w:pPr>
      <w:bookmarkStart w:id="19" w:name="_Toc71703259"/>
      <w:bookmarkStart w:id="20" w:name="_Toc183611076"/>
      <w:bookmarkEnd w:id="8"/>
      <w:r w:rsidRPr="0049659A">
        <w:t>R</w:t>
      </w:r>
      <w:bookmarkEnd w:id="19"/>
      <w:r w:rsidR="00684B3D">
        <w:t>éalisation</w:t>
      </w:r>
      <w:bookmarkEnd w:id="20"/>
    </w:p>
    <w:p w14:paraId="22E3FDD5" w14:textId="77777777" w:rsidR="003A0F9C" w:rsidRDefault="003A0F9C" w:rsidP="003A0F9C">
      <w:pPr>
        <w:pStyle w:val="Titre2"/>
        <w:rPr>
          <w:color w:val="FF0000"/>
        </w:rPr>
      </w:pPr>
      <w:bookmarkStart w:id="21" w:name="_Toc183611077"/>
      <w:bookmarkStart w:id="22" w:name="_Toc25553317"/>
      <w:bookmarkStart w:id="23" w:name="_Toc71691022"/>
      <w:r w:rsidRPr="002036CD">
        <w:rPr>
          <w:color w:val="FF0000"/>
        </w:rPr>
        <w:t>Points de design spécifique</w:t>
      </w:r>
      <w:r>
        <w:rPr>
          <w:color w:val="FF0000"/>
        </w:rPr>
        <w:t>s</w:t>
      </w:r>
      <w:bookmarkEnd w:id="21"/>
    </w:p>
    <w:p w14:paraId="1F8D8E87" w14:textId="77777777" w:rsidR="003A0F9C" w:rsidRPr="002036CD" w:rsidRDefault="003A0F9C" w:rsidP="003A0F9C"/>
    <w:p w14:paraId="14A182B9"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320B718" w14:textId="77777777" w:rsidR="003A0F9C" w:rsidRDefault="003A0F9C" w:rsidP="003A0F9C">
      <w:pPr>
        <w:rPr>
          <w:b/>
          <w:i/>
          <w:iCs/>
          <w:color w:val="FF0000"/>
        </w:rPr>
      </w:pPr>
    </w:p>
    <w:p w14:paraId="691CDCE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13543556" w14:textId="77777777" w:rsidR="003A0F9C" w:rsidRDefault="003A0F9C" w:rsidP="003A0F9C">
      <w:pPr>
        <w:rPr>
          <w:b/>
          <w:i/>
          <w:iCs/>
          <w:color w:val="FF0000"/>
        </w:rPr>
      </w:pPr>
    </w:p>
    <w:p w14:paraId="208ED16D"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2050A62" w14:textId="77777777" w:rsidR="003A0F9C" w:rsidRPr="002036CD" w:rsidRDefault="003A0F9C" w:rsidP="003A0F9C">
      <w:pPr>
        <w:rPr>
          <w:b/>
          <w:i/>
          <w:iCs/>
          <w:color w:val="FF0000"/>
        </w:rPr>
      </w:pPr>
    </w:p>
    <w:p w14:paraId="366C0587"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691CE129" w14:textId="77777777" w:rsidR="003A0F9C" w:rsidRDefault="003A0F9C" w:rsidP="003A0F9C">
      <w:pPr>
        <w:rPr>
          <w:b/>
          <w:i/>
          <w:iCs/>
          <w:color w:val="FF0000"/>
        </w:rPr>
      </w:pPr>
    </w:p>
    <w:p w14:paraId="13F6C8ED"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7D86D63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38D48C3E" w14:textId="77777777" w:rsidR="003A0F9C" w:rsidRDefault="003A0F9C" w:rsidP="003A0F9C">
      <w:pPr>
        <w:pStyle w:val="Paragraphedeliste"/>
        <w:numPr>
          <w:ilvl w:val="1"/>
          <w:numId w:val="16"/>
        </w:numPr>
        <w:rPr>
          <w:b/>
          <w:i/>
          <w:iCs/>
          <w:color w:val="FF0000"/>
        </w:rPr>
      </w:pPr>
      <w:r>
        <w:rPr>
          <w:b/>
          <w:i/>
          <w:iCs/>
          <w:color w:val="FF0000"/>
        </w:rPr>
        <w:lastRenderedPageBreak/>
        <w:t>Concatène les noms de tous les champs contenus dans le formulaire</w:t>
      </w:r>
    </w:p>
    <w:p w14:paraId="4D14EA09"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66327FF"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15023B7B"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11B088FF"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3C8451AA"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3B3DB4F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954F34D" w14:textId="77777777" w:rsidR="003A0F9C" w:rsidRPr="002036CD" w:rsidRDefault="003A0F9C" w:rsidP="003A0F9C">
      <w:pPr>
        <w:rPr>
          <w:b/>
          <w:i/>
          <w:iCs/>
          <w:color w:val="FF0000"/>
        </w:rPr>
      </w:pPr>
    </w:p>
    <w:p w14:paraId="5B069CF3" w14:textId="77777777" w:rsidR="003A0F9C" w:rsidRDefault="003A0F9C" w:rsidP="003A0F9C">
      <w:pPr>
        <w:pStyle w:val="Titre3"/>
        <w:rPr>
          <w:i/>
          <w:iCs/>
          <w:color w:val="FF0000"/>
        </w:rPr>
      </w:pPr>
      <w:bookmarkStart w:id="24" w:name="_Toc183611078"/>
      <w:r w:rsidRPr="002036CD">
        <w:rPr>
          <w:i/>
          <w:iCs/>
          <w:color w:val="FF0000"/>
        </w:rPr>
        <w:t>…</w:t>
      </w:r>
      <w:bookmarkEnd w:id="24"/>
    </w:p>
    <w:p w14:paraId="27BFF729" w14:textId="77777777" w:rsidR="003A0F9C" w:rsidRPr="002036CD" w:rsidRDefault="003A0F9C" w:rsidP="003A0F9C"/>
    <w:p w14:paraId="0A79B46B" w14:textId="77777777" w:rsidR="003A0F9C" w:rsidRDefault="003A0F9C" w:rsidP="003A0F9C">
      <w:pPr>
        <w:pStyle w:val="Titre3"/>
        <w:rPr>
          <w:i/>
          <w:iCs/>
          <w:color w:val="FF0000"/>
        </w:rPr>
      </w:pPr>
      <w:bookmarkStart w:id="25" w:name="_Toc183611079"/>
      <w:r w:rsidRPr="002036CD">
        <w:rPr>
          <w:i/>
          <w:iCs/>
          <w:color w:val="FF0000"/>
        </w:rPr>
        <w:t>…</w:t>
      </w:r>
      <w:bookmarkEnd w:id="25"/>
    </w:p>
    <w:p w14:paraId="7A0B1C26" w14:textId="77777777" w:rsidR="003A0F9C" w:rsidRPr="002036CD" w:rsidRDefault="003A0F9C" w:rsidP="003A0F9C"/>
    <w:p w14:paraId="1743CF40" w14:textId="77777777" w:rsidR="003A0F9C" w:rsidRPr="002036CD" w:rsidRDefault="003A0F9C" w:rsidP="003A0F9C">
      <w:pPr>
        <w:pStyle w:val="Titre3"/>
        <w:rPr>
          <w:i/>
          <w:iCs/>
          <w:color w:val="FF0000"/>
        </w:rPr>
      </w:pPr>
      <w:bookmarkStart w:id="26" w:name="_Toc183611080"/>
      <w:r w:rsidRPr="002036CD">
        <w:rPr>
          <w:i/>
          <w:iCs/>
          <w:color w:val="FF0000"/>
        </w:rPr>
        <w:t>…</w:t>
      </w:r>
      <w:bookmarkEnd w:id="26"/>
    </w:p>
    <w:p w14:paraId="1F727E07" w14:textId="77777777" w:rsidR="00FD3342" w:rsidRDefault="00FD3342" w:rsidP="00FD3342">
      <w:pPr>
        <w:pStyle w:val="Titre2"/>
        <w:rPr>
          <w:i w:val="0"/>
          <w:iCs/>
        </w:rPr>
      </w:pPr>
      <w:bookmarkStart w:id="27" w:name="_Toc183611081"/>
      <w:r>
        <w:rPr>
          <w:i w:val="0"/>
          <w:iCs/>
        </w:rPr>
        <w:t>Déroulement</w:t>
      </w:r>
      <w:bookmarkEnd w:id="27"/>
    </w:p>
    <w:p w14:paraId="065999BB" w14:textId="77777777" w:rsidR="00B35D46" w:rsidRPr="00B35D46" w:rsidRDefault="00B35D46" w:rsidP="00B35D46"/>
    <w:p w14:paraId="366B3D7A"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B22410B" w14:textId="77777777" w:rsidR="00A943C5" w:rsidRDefault="00A943C5" w:rsidP="0049659A">
      <w:pPr>
        <w:pStyle w:val="Titre2"/>
        <w:rPr>
          <w:i w:val="0"/>
          <w:iCs/>
        </w:rPr>
      </w:pPr>
      <w:bookmarkStart w:id="28" w:name="_Toc183611082"/>
      <w:bookmarkStart w:id="29" w:name="_Toc25553321"/>
      <w:bookmarkStart w:id="30" w:name="_Toc71691025"/>
      <w:bookmarkEnd w:id="22"/>
      <w:bookmarkEnd w:id="23"/>
      <w:r>
        <w:rPr>
          <w:i w:val="0"/>
          <w:iCs/>
        </w:rPr>
        <w:t>Mise en place de l’environnement de travail</w:t>
      </w:r>
      <w:bookmarkEnd w:id="28"/>
    </w:p>
    <w:p w14:paraId="7C262706" w14:textId="77777777" w:rsidR="00E164A3" w:rsidRDefault="00E164A3" w:rsidP="00E164A3"/>
    <w:p w14:paraId="5EB3FDD3"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A1D702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665571A"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48CB316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3631FACE" w14:textId="77777777" w:rsidR="00E164A3" w:rsidRPr="00E164A3" w:rsidRDefault="00E164A3" w:rsidP="00E164A3"/>
    <w:p w14:paraId="366F7CE4" w14:textId="77777777" w:rsidR="00A943C5" w:rsidRPr="00A943C5" w:rsidRDefault="00A943C5" w:rsidP="00A943C5"/>
    <w:p w14:paraId="6E16F850"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2410BD4" w14:textId="77777777" w:rsidR="0049659A" w:rsidRPr="00791020" w:rsidRDefault="0049659A" w:rsidP="0049659A">
      <w:pPr>
        <w:pStyle w:val="Titre2"/>
        <w:rPr>
          <w:i w:val="0"/>
          <w:iCs/>
        </w:rPr>
      </w:pPr>
      <w:bookmarkStart w:id="31" w:name="_Toc183611083"/>
      <w:r w:rsidRPr="00791020">
        <w:rPr>
          <w:i w:val="0"/>
          <w:iCs/>
        </w:rPr>
        <w:t>Description des test</w:t>
      </w:r>
      <w:bookmarkEnd w:id="29"/>
      <w:r w:rsidRPr="00791020">
        <w:rPr>
          <w:i w:val="0"/>
          <w:iCs/>
        </w:rPr>
        <w:t>s effectués</w:t>
      </w:r>
      <w:bookmarkEnd w:id="30"/>
      <w:bookmarkEnd w:id="31"/>
    </w:p>
    <w:p w14:paraId="146F73BF" w14:textId="77777777" w:rsidR="0049659A" w:rsidRDefault="0049659A" w:rsidP="0049659A">
      <w:pPr>
        <w:pStyle w:val="En-tte"/>
        <w:ind w:left="357"/>
        <w:rPr>
          <w:i/>
        </w:rPr>
      </w:pPr>
    </w:p>
    <w:p w14:paraId="12B834EB" w14:textId="77777777" w:rsidR="00E164A3" w:rsidRPr="00E164A3" w:rsidRDefault="00E164A3" w:rsidP="00E164A3">
      <w:pPr>
        <w:ind w:left="1134" w:hanging="774"/>
        <w:rPr>
          <w:b/>
          <w:bCs/>
          <w:i/>
          <w:iCs/>
          <w:color w:val="FF0000"/>
        </w:rPr>
      </w:pPr>
      <w:r w:rsidRPr="00E164A3">
        <w:rPr>
          <w:b/>
          <w:bCs/>
          <w:i/>
          <w:iCs/>
          <w:color w:val="FF0000"/>
        </w:rPr>
        <w:t>Reprendre les tests d’acceptance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3FD2CD46" w14:textId="77777777" w:rsidR="0049659A" w:rsidRPr="00791020" w:rsidRDefault="006F1B20" w:rsidP="0049659A">
      <w:pPr>
        <w:pStyle w:val="Titre2"/>
        <w:rPr>
          <w:i w:val="0"/>
          <w:iCs/>
        </w:rPr>
      </w:pPr>
      <w:bookmarkStart w:id="32" w:name="_Toc183611084"/>
      <w:r>
        <w:rPr>
          <w:i w:val="0"/>
          <w:iCs/>
        </w:rPr>
        <w:t>Bilan</w:t>
      </w:r>
      <w:bookmarkEnd w:id="32"/>
    </w:p>
    <w:p w14:paraId="1519CF39" w14:textId="77777777" w:rsidR="0049659A" w:rsidRDefault="0049659A" w:rsidP="0049659A">
      <w:pPr>
        <w:ind w:left="426"/>
        <w:rPr>
          <w:i/>
        </w:rPr>
      </w:pPr>
      <w:bookmarkStart w:id="33" w:name="_Toc25553323"/>
    </w:p>
    <w:p w14:paraId="1A2F7A8D" w14:textId="77777777" w:rsidR="006F1B20" w:rsidRDefault="006F1B20" w:rsidP="006F1B20">
      <w:pPr>
        <w:pStyle w:val="Titre3"/>
      </w:pPr>
      <w:bookmarkStart w:id="34" w:name="_Toc183611085"/>
      <w:r>
        <w:t>Erreurs restantes</w:t>
      </w:r>
      <w:bookmarkEnd w:id="34"/>
    </w:p>
    <w:p w14:paraId="2A7D3995"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2116D21C" w14:textId="77777777" w:rsidR="0049659A" w:rsidRPr="00791020" w:rsidRDefault="0049659A" w:rsidP="0049659A">
      <w:pPr>
        <w:ind w:left="426"/>
        <w:rPr>
          <w:i/>
        </w:rPr>
      </w:pPr>
    </w:p>
    <w:p w14:paraId="038752DE" w14:textId="77777777" w:rsidR="0049659A" w:rsidRPr="00791020" w:rsidRDefault="0049659A" w:rsidP="0049659A">
      <w:pPr>
        <w:numPr>
          <w:ilvl w:val="0"/>
          <w:numId w:val="3"/>
        </w:numPr>
        <w:rPr>
          <w:i/>
        </w:rPr>
      </w:pPr>
      <w:r w:rsidRPr="00791020">
        <w:rPr>
          <w:i/>
        </w:rPr>
        <w:t>Description détaillée</w:t>
      </w:r>
    </w:p>
    <w:p w14:paraId="7982C831" w14:textId="77777777" w:rsidR="0049659A" w:rsidRPr="00791020" w:rsidRDefault="0049659A" w:rsidP="0049659A">
      <w:pPr>
        <w:numPr>
          <w:ilvl w:val="0"/>
          <w:numId w:val="3"/>
        </w:numPr>
        <w:rPr>
          <w:i/>
        </w:rPr>
      </w:pPr>
      <w:r w:rsidRPr="00791020">
        <w:rPr>
          <w:i/>
        </w:rPr>
        <w:t>Conséquences sur l'utilisation du produit</w:t>
      </w:r>
      <w:bookmarkEnd w:id="33"/>
    </w:p>
    <w:p w14:paraId="2946ECD3" w14:textId="77777777" w:rsidR="0049659A" w:rsidRDefault="0049659A" w:rsidP="0049659A">
      <w:pPr>
        <w:numPr>
          <w:ilvl w:val="0"/>
          <w:numId w:val="3"/>
        </w:numPr>
        <w:rPr>
          <w:i/>
        </w:rPr>
      </w:pPr>
      <w:r w:rsidRPr="00791020">
        <w:rPr>
          <w:i/>
        </w:rPr>
        <w:t>Actions envisagées ou possibles</w:t>
      </w:r>
    </w:p>
    <w:p w14:paraId="20F81938" w14:textId="77777777" w:rsidR="006F1B20" w:rsidRDefault="006F1B20" w:rsidP="006F1B20">
      <w:pPr>
        <w:rPr>
          <w:i/>
        </w:rPr>
      </w:pPr>
    </w:p>
    <w:p w14:paraId="68EC4685" w14:textId="77777777" w:rsidR="006F1B20" w:rsidRDefault="006F1B20" w:rsidP="006F1B20">
      <w:pPr>
        <w:pStyle w:val="Titre3"/>
      </w:pPr>
      <w:bookmarkStart w:id="35" w:name="_Toc183611086"/>
      <w:r>
        <w:t>Stories</w:t>
      </w:r>
      <w:bookmarkEnd w:id="35"/>
    </w:p>
    <w:p w14:paraId="4B5A399A" w14:textId="77777777" w:rsidR="006F1B20" w:rsidRDefault="006F1B20" w:rsidP="006F1B20">
      <w:pPr>
        <w:ind w:left="426"/>
        <w:rPr>
          <w:i/>
          <w:iCs/>
        </w:rPr>
      </w:pPr>
    </w:p>
    <w:p w14:paraId="5F60A841" w14:textId="77777777" w:rsidR="006F1B20" w:rsidRPr="006F1B20" w:rsidRDefault="006F1B20" w:rsidP="006F1B20">
      <w:pPr>
        <w:rPr>
          <w:b/>
          <w:i/>
          <w:iCs/>
          <w:color w:val="FF0000"/>
        </w:rPr>
      </w:pPr>
      <w:r w:rsidRPr="006F1B20">
        <w:rPr>
          <w:b/>
          <w:i/>
          <w:iCs/>
          <w:color w:val="FF0000"/>
        </w:rPr>
        <w:lastRenderedPageBreak/>
        <w:t>Ce qu’on pensait faire vs ce qu’on a fait</w:t>
      </w:r>
    </w:p>
    <w:p w14:paraId="1A23A141" w14:textId="77777777" w:rsidR="006F1B20" w:rsidRDefault="006F1B20" w:rsidP="006F1B20">
      <w:pPr>
        <w:ind w:left="426"/>
        <w:rPr>
          <w:i/>
          <w:iCs/>
        </w:rPr>
      </w:pPr>
    </w:p>
    <w:p w14:paraId="63EDF3B5" w14:textId="77777777" w:rsidR="006F1B20" w:rsidRPr="00791020" w:rsidRDefault="006F1B20" w:rsidP="006F1B20">
      <w:pPr>
        <w:pStyle w:val="Titre3"/>
      </w:pPr>
      <w:bookmarkStart w:id="36" w:name="_Toc183611087"/>
      <w:r>
        <w:t>Dette technique</w:t>
      </w:r>
      <w:bookmarkEnd w:id="36"/>
      <w:r w:rsidRPr="200B4AD7">
        <w:t xml:space="preserve"> </w:t>
      </w:r>
    </w:p>
    <w:p w14:paraId="3AAB5054" w14:textId="77777777" w:rsidR="00AD4BAF" w:rsidRDefault="00AD4BAF" w:rsidP="00AD4BAF">
      <w:pPr>
        <w:rPr>
          <w:i/>
        </w:rPr>
      </w:pPr>
    </w:p>
    <w:p w14:paraId="59357DBB"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4255941" w14:textId="77777777" w:rsidR="006F1B20" w:rsidRDefault="006F1B20" w:rsidP="00AA0785">
      <w:pPr>
        <w:pStyle w:val="En-tte"/>
        <w:rPr>
          <w:rFonts w:cs="Arial"/>
          <w:iCs/>
        </w:rPr>
      </w:pPr>
    </w:p>
    <w:p w14:paraId="57DE0926" w14:textId="77777777" w:rsidR="00AA0785" w:rsidRPr="006F1B20" w:rsidRDefault="006F1B20" w:rsidP="006F1B20">
      <w:pPr>
        <w:pStyle w:val="Titre2"/>
        <w:rPr>
          <w:i w:val="0"/>
          <w:iCs/>
        </w:rPr>
      </w:pPr>
      <w:bookmarkStart w:id="37" w:name="_Toc183611088"/>
      <w:r w:rsidRPr="006F1B20">
        <w:rPr>
          <w:i w:val="0"/>
          <w:iCs/>
        </w:rPr>
        <w:t>Recours à l’intelligence artificielle</w:t>
      </w:r>
      <w:bookmarkEnd w:id="37"/>
    </w:p>
    <w:p w14:paraId="7C11DE6D" w14:textId="77777777" w:rsidR="006F1B20" w:rsidRDefault="006F1B20" w:rsidP="00AA0785">
      <w:pPr>
        <w:pStyle w:val="En-tte"/>
        <w:rPr>
          <w:rFonts w:cs="Arial"/>
          <w:iCs/>
        </w:rPr>
      </w:pPr>
    </w:p>
    <w:p w14:paraId="548F03D1" w14:textId="77777777" w:rsidR="006F1B20" w:rsidRPr="006F1B20" w:rsidRDefault="006F1B20" w:rsidP="006F1B20">
      <w:pPr>
        <w:rPr>
          <w:b/>
          <w:i/>
          <w:iCs/>
          <w:color w:val="FF0000"/>
        </w:rPr>
      </w:pPr>
      <w:r w:rsidRPr="006F1B20">
        <w:rPr>
          <w:b/>
          <w:i/>
          <w:iCs/>
          <w:color w:val="FF0000"/>
        </w:rPr>
        <w:t>Comment avez-vous utilisé l’IA dans votre projet.</w:t>
      </w:r>
    </w:p>
    <w:p w14:paraId="0D924B76" w14:textId="77777777" w:rsidR="003B78C5" w:rsidRDefault="006F1B20" w:rsidP="006F1B20">
      <w:pPr>
        <w:rPr>
          <w:b/>
          <w:i/>
          <w:iCs/>
          <w:color w:val="FF0000"/>
        </w:rPr>
      </w:pPr>
      <w:r w:rsidRPr="006F1B20">
        <w:rPr>
          <w:b/>
          <w:i/>
          <w:iCs/>
          <w:color w:val="FF0000"/>
        </w:rPr>
        <w:t>Si vous ne l’avez pas utilisée, pourquoi ?</w:t>
      </w:r>
    </w:p>
    <w:p w14:paraId="40659BE0" w14:textId="77777777" w:rsidR="006F1B20" w:rsidRPr="006F1B20" w:rsidRDefault="003B78C5" w:rsidP="006F1B20">
      <w:pPr>
        <w:rPr>
          <w:b/>
          <w:i/>
          <w:iCs/>
          <w:color w:val="FF0000"/>
        </w:rPr>
      </w:pPr>
      <w:r>
        <w:rPr>
          <w:b/>
          <w:i/>
          <w:iCs/>
          <w:color w:val="FF0000"/>
        </w:rPr>
        <w:t>Ce chapitre doit contenir au minimum 200 mots</w:t>
      </w:r>
      <w:r w:rsidR="006F1B20" w:rsidRPr="006F1B20">
        <w:rPr>
          <w:b/>
          <w:i/>
          <w:iCs/>
          <w:color w:val="FF0000"/>
        </w:rPr>
        <w:t xml:space="preserve"> </w:t>
      </w:r>
    </w:p>
    <w:p w14:paraId="1519A816" w14:textId="77777777" w:rsidR="006F1B20" w:rsidRPr="0049659A" w:rsidRDefault="006F1B20" w:rsidP="00AA0785">
      <w:pPr>
        <w:pStyle w:val="En-tte"/>
        <w:rPr>
          <w:rFonts w:cs="Arial"/>
          <w:iCs/>
        </w:rPr>
      </w:pPr>
    </w:p>
    <w:p w14:paraId="145200F4" w14:textId="77777777" w:rsidR="00AA0785" w:rsidRPr="0049659A" w:rsidRDefault="00AA0785" w:rsidP="00684B3D">
      <w:pPr>
        <w:pStyle w:val="Titre1"/>
        <w:tabs>
          <w:tab w:val="num" w:pos="360"/>
        </w:tabs>
      </w:pPr>
      <w:bookmarkStart w:id="38" w:name="_Toc25553328"/>
      <w:bookmarkStart w:id="39" w:name="_Toc71703263"/>
      <w:bookmarkStart w:id="40" w:name="_Toc183611089"/>
      <w:r w:rsidRPr="0049659A">
        <w:t>C</w:t>
      </w:r>
      <w:bookmarkEnd w:id="38"/>
      <w:bookmarkEnd w:id="39"/>
      <w:r w:rsidR="00684B3D">
        <w:t>onclusions</w:t>
      </w:r>
      <w:bookmarkEnd w:id="40"/>
    </w:p>
    <w:p w14:paraId="28FB4385" w14:textId="77777777" w:rsidR="00AA0785" w:rsidRDefault="00AA0785" w:rsidP="00AA0785">
      <w:pPr>
        <w:pStyle w:val="En-tte"/>
        <w:ind w:left="357"/>
      </w:pPr>
    </w:p>
    <w:p w14:paraId="4A5A059B"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A95DF4D" w14:textId="77777777" w:rsidR="0049659A" w:rsidRPr="00791020" w:rsidRDefault="0049659A" w:rsidP="00AA0785">
      <w:pPr>
        <w:pStyle w:val="Retraitnormal1"/>
        <w:numPr>
          <w:ilvl w:val="0"/>
          <w:numId w:val="0"/>
        </w:numPr>
        <w:ind w:left="357"/>
        <w:rPr>
          <w:rFonts w:ascii="Arial" w:hAnsi="Arial" w:cs="Arial"/>
          <w:i/>
          <w:sz w:val="24"/>
        </w:rPr>
      </w:pPr>
    </w:p>
    <w:p w14:paraId="62A47E90" w14:textId="77777777" w:rsidR="00AA0785" w:rsidRPr="00791020" w:rsidRDefault="00A36B96" w:rsidP="00AA0785">
      <w:pPr>
        <w:numPr>
          <w:ilvl w:val="0"/>
          <w:numId w:val="3"/>
        </w:numPr>
        <w:rPr>
          <w:rFonts w:cs="Arial"/>
          <w:i/>
        </w:rPr>
      </w:pPr>
      <w:r>
        <w:rPr>
          <w:rFonts w:cs="Arial"/>
          <w:i/>
        </w:rPr>
        <w:t>Ce que vous appris (ou pas), les progrès que vous avez fait (ou pas)</w:t>
      </w:r>
    </w:p>
    <w:p w14:paraId="5B98423D" w14:textId="77777777" w:rsidR="00AA0785" w:rsidRPr="00791020" w:rsidRDefault="00AA0785" w:rsidP="00AA0785">
      <w:pPr>
        <w:numPr>
          <w:ilvl w:val="0"/>
          <w:numId w:val="3"/>
        </w:numPr>
        <w:rPr>
          <w:rFonts w:cs="Arial"/>
          <w:i/>
        </w:rPr>
      </w:pPr>
      <w:r w:rsidRPr="00791020">
        <w:rPr>
          <w:rFonts w:cs="Arial"/>
          <w:i/>
        </w:rPr>
        <w:t>Difficultés particulières</w:t>
      </w:r>
    </w:p>
    <w:p w14:paraId="7B31F586" w14:textId="77777777" w:rsidR="00A36B96" w:rsidRPr="00791020" w:rsidRDefault="00A36B96" w:rsidP="00A36B96">
      <w:pPr>
        <w:numPr>
          <w:ilvl w:val="0"/>
          <w:numId w:val="3"/>
        </w:numPr>
        <w:rPr>
          <w:rFonts w:cs="Arial"/>
          <w:i/>
        </w:rPr>
      </w:pPr>
      <w:r>
        <w:rPr>
          <w:rFonts w:cs="Arial"/>
          <w:i/>
        </w:rPr>
        <w:t>Ce que vous pensez de votre travail</w:t>
      </w:r>
    </w:p>
    <w:p w14:paraId="46A50DF1"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149E8F" w14:textId="77777777" w:rsidR="00591119" w:rsidRDefault="00591119" w:rsidP="00591119">
      <w:pPr>
        <w:rPr>
          <w:szCs w:val="14"/>
        </w:rPr>
      </w:pPr>
    </w:p>
    <w:sectPr w:rsidR="00591119">
      <w:headerReference w:type="default" r:id="rId17"/>
      <w:footerReference w:type="default" r:id="rId18"/>
      <w:headerReference w:type="firs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8490" w14:textId="77777777" w:rsidR="00710B64" w:rsidRDefault="00710B64">
      <w:r>
        <w:separator/>
      </w:r>
    </w:p>
  </w:endnote>
  <w:endnote w:type="continuationSeparator" w:id="0">
    <w:p w14:paraId="480142CE" w14:textId="77777777" w:rsidR="00710B64" w:rsidRDefault="0071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C848" w14:textId="30BE3D50" w:rsidR="00217715"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655DA">
      <w:rPr>
        <w:rStyle w:val="Numrodepage"/>
        <w:noProof/>
        <w:sz w:val="16"/>
        <w:szCs w:val="16"/>
      </w:rPr>
      <w:t>7</w:t>
    </w:r>
    <w:r w:rsidRPr="00265744">
      <w:rPr>
        <w:rStyle w:val="Numrodepage"/>
        <w:sz w:val="16"/>
        <w:szCs w:val="16"/>
      </w:rPr>
      <w:fldChar w:fldCharType="end"/>
    </w:r>
    <w:r w:rsidR="00217715">
      <w:rPr>
        <w:sz w:val="16"/>
        <w:szCs w:val="16"/>
      </w:rPr>
      <w:t xml:space="preserve"> </w:t>
    </w:r>
    <w:r w:rsidR="00217715">
      <w:rPr>
        <w:sz w:val="16"/>
        <w:szCs w:val="16"/>
      </w:rPr>
      <w:tab/>
    </w:r>
  </w:p>
  <w:p w14:paraId="5D71AA4B" w14:textId="6C98DDED" w:rsidR="00F53ED8" w:rsidRPr="00265744" w:rsidRDefault="00265744">
    <w:pPr>
      <w:pStyle w:val="Pieddepage"/>
      <w:pBdr>
        <w:top w:val="single" w:sz="4" w:space="1" w:color="auto"/>
      </w:pBdr>
      <w:rPr>
        <w:sz w:val="16"/>
        <w:szCs w:val="16"/>
      </w:rPr>
    </w:pPr>
    <w:r w:rsidRPr="00265744">
      <w:rPr>
        <w:sz w:val="16"/>
        <w:szCs w:val="16"/>
      </w:rPr>
      <w:t xml:space="preserve">Dernière </w:t>
    </w:r>
    <w:proofErr w:type="spellStart"/>
    <w:r w:rsidRPr="00265744">
      <w:rPr>
        <w:sz w:val="16"/>
        <w:szCs w:val="16"/>
      </w:rPr>
      <w:t>modif</w:t>
    </w:r>
    <w:proofErr w:type="spellEnd"/>
    <w:r w:rsidRPr="00265744">
      <w:rPr>
        <w:sz w:val="16"/>
        <w:szCs w:val="16"/>
      </w:rPr>
      <w:t xml:space="preserve"> : </w:t>
    </w:r>
    <w:r w:rsidR="00217715">
      <w:rPr>
        <w:sz w:val="16"/>
        <w:szCs w:val="16"/>
      </w:rPr>
      <w:t xml:space="preserve"> 04.12.2024</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6EF2" w14:textId="77777777" w:rsidR="00710B64" w:rsidRDefault="00710B64">
      <w:r>
        <w:separator/>
      </w:r>
    </w:p>
  </w:footnote>
  <w:footnote w:type="continuationSeparator" w:id="0">
    <w:p w14:paraId="2AA76479" w14:textId="77777777" w:rsidR="00710B64" w:rsidRDefault="00710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E263F" w14:textId="4F73BED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p>
  <w:p w14:paraId="1E7E2098" w14:textId="77777777" w:rsidR="00F53ED8" w:rsidRDefault="00F53ED8">
    <w:pPr>
      <w:pStyle w:val="En-tte"/>
      <w:pBdr>
        <w:bottom w:val="single" w:sz="4" w:space="1" w:color="auto"/>
      </w:pBdr>
      <w:rPr>
        <w:sz w:val="32"/>
      </w:rPr>
    </w:pPr>
  </w:p>
  <w:p w14:paraId="67B53BA9" w14:textId="77777777" w:rsidR="00F53ED8" w:rsidRPr="00B673BB" w:rsidRDefault="00F53ED8">
    <w:pPr>
      <w:pStyle w:val="En-tte"/>
      <w:rPr>
        <w:sz w:val="16"/>
        <w:szCs w:val="16"/>
      </w:rPr>
    </w:pPr>
  </w:p>
  <w:p w14:paraId="2EBEB76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A0EE" w14:textId="6DBA3F6C" w:rsidR="00217715" w:rsidRPr="00217715" w:rsidRDefault="00217715" w:rsidP="00217715">
    <w:pPr>
      <w:pStyle w:val="En-tte"/>
      <w:jc w:val="center"/>
      <w:rPr>
        <w:rFonts w:ascii="Century Gothic" w:hAnsi="Century Gothic"/>
        <w:b/>
        <w:bCs/>
        <w:color w:val="1F3864" w:themeColor="accent1" w:themeShade="80"/>
        <w:sz w:val="18"/>
        <w:szCs w:val="14"/>
      </w:rPr>
    </w:pPr>
    <w:r w:rsidRPr="00217715">
      <w:rPr>
        <w:rFonts w:ascii="Century Gothic" w:hAnsi="Century Gothic"/>
        <w:b/>
        <w:bCs/>
        <w:color w:val="1F3864" w:themeColor="accent1" w:themeShade="80"/>
        <w:sz w:val="40"/>
        <w:szCs w:val="14"/>
      </w:rPr>
      <w:t xml:space="preserve">P_Dev321 - </w:t>
    </w:r>
    <w:proofErr w:type="spellStart"/>
    <w:r w:rsidRPr="00217715">
      <w:rPr>
        <w:rFonts w:ascii="Century Gothic" w:hAnsi="Century Gothic"/>
        <w:b/>
        <w:bCs/>
        <w:color w:val="1F3864" w:themeColor="accent1" w:themeShade="80"/>
        <w:sz w:val="40"/>
        <w:szCs w:val="14"/>
      </w:rPr>
      <w:t>BitRuisseau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E62E0C"/>
    <w:multiLevelType w:val="multilevel"/>
    <w:tmpl w:val="940A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74C60DD"/>
    <w:multiLevelType w:val="hybridMultilevel"/>
    <w:tmpl w:val="9B64F62A"/>
    <w:lvl w:ilvl="0" w:tplc="4880E6C8">
      <w:start w:val="1"/>
      <w:numFmt w:val="bullet"/>
      <w:lvlText w:val="●"/>
      <w:lvlJc w:val="left"/>
      <w:pPr>
        <w:ind w:left="720" w:hanging="360"/>
      </w:pPr>
    </w:lvl>
    <w:lvl w:ilvl="1" w:tplc="30EC1D98">
      <w:start w:val="1"/>
      <w:numFmt w:val="bullet"/>
      <w:lvlText w:val="○"/>
      <w:lvlJc w:val="left"/>
      <w:pPr>
        <w:ind w:left="1440" w:hanging="360"/>
      </w:pPr>
    </w:lvl>
    <w:lvl w:ilvl="2" w:tplc="9FFC2A44">
      <w:start w:val="1"/>
      <w:numFmt w:val="bullet"/>
      <w:lvlText w:val="■"/>
      <w:lvlJc w:val="left"/>
      <w:pPr>
        <w:ind w:left="2160" w:hanging="360"/>
      </w:pPr>
    </w:lvl>
    <w:lvl w:ilvl="3" w:tplc="EC1A439C">
      <w:start w:val="1"/>
      <w:numFmt w:val="bullet"/>
      <w:lvlText w:val="●"/>
      <w:lvlJc w:val="left"/>
      <w:pPr>
        <w:ind w:left="2880" w:hanging="360"/>
      </w:pPr>
    </w:lvl>
    <w:lvl w:ilvl="4" w:tplc="2DB27212">
      <w:start w:val="1"/>
      <w:numFmt w:val="bullet"/>
      <w:lvlText w:val="○"/>
      <w:lvlJc w:val="left"/>
      <w:pPr>
        <w:ind w:left="3600" w:hanging="360"/>
      </w:pPr>
    </w:lvl>
    <w:lvl w:ilvl="5" w:tplc="B62C673E">
      <w:start w:val="1"/>
      <w:numFmt w:val="bullet"/>
      <w:lvlText w:val="■"/>
      <w:lvlJc w:val="left"/>
      <w:pPr>
        <w:ind w:left="4320" w:hanging="360"/>
      </w:pPr>
    </w:lvl>
    <w:lvl w:ilvl="6" w:tplc="0B3C6792">
      <w:start w:val="1"/>
      <w:numFmt w:val="bullet"/>
      <w:lvlText w:val="●"/>
      <w:lvlJc w:val="left"/>
      <w:pPr>
        <w:ind w:left="5040" w:hanging="360"/>
      </w:pPr>
    </w:lvl>
    <w:lvl w:ilvl="7" w:tplc="AC665198">
      <w:start w:val="1"/>
      <w:numFmt w:val="bullet"/>
      <w:lvlText w:val="●"/>
      <w:lvlJc w:val="left"/>
      <w:pPr>
        <w:ind w:left="5760" w:hanging="360"/>
      </w:pPr>
    </w:lvl>
    <w:lvl w:ilvl="8" w:tplc="B7C6C350">
      <w:start w:val="1"/>
      <w:numFmt w:val="bullet"/>
      <w:lvlText w:val="●"/>
      <w:lvlJc w:val="left"/>
      <w:pPr>
        <w:ind w:left="6480" w:hanging="360"/>
      </w:p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8544A90"/>
    <w:multiLevelType w:val="hybridMultilevel"/>
    <w:tmpl w:val="85907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F8A0F94"/>
    <w:multiLevelType w:val="multilevel"/>
    <w:tmpl w:val="823E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03B50FF"/>
    <w:multiLevelType w:val="multilevel"/>
    <w:tmpl w:val="3308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7546CC1"/>
    <w:multiLevelType w:val="multilevel"/>
    <w:tmpl w:val="D888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2E15BE"/>
    <w:multiLevelType w:val="multilevel"/>
    <w:tmpl w:val="9544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C2407"/>
    <w:multiLevelType w:val="multilevel"/>
    <w:tmpl w:val="BB7C1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B537363"/>
    <w:multiLevelType w:val="multilevel"/>
    <w:tmpl w:val="F3940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D665A"/>
    <w:multiLevelType w:val="multilevel"/>
    <w:tmpl w:val="AC24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8032442">
    <w:abstractNumId w:val="22"/>
  </w:num>
  <w:num w:numId="2" w16cid:durableId="558595521">
    <w:abstractNumId w:val="0"/>
  </w:num>
  <w:num w:numId="3" w16cid:durableId="1950578072">
    <w:abstractNumId w:val="5"/>
  </w:num>
  <w:num w:numId="4" w16cid:durableId="1746952705">
    <w:abstractNumId w:val="20"/>
  </w:num>
  <w:num w:numId="5" w16cid:durableId="613682528">
    <w:abstractNumId w:val="14"/>
  </w:num>
  <w:num w:numId="6" w16cid:durableId="594020971">
    <w:abstractNumId w:val="6"/>
  </w:num>
  <w:num w:numId="7" w16cid:durableId="1746028928">
    <w:abstractNumId w:val="16"/>
  </w:num>
  <w:num w:numId="8" w16cid:durableId="506021728">
    <w:abstractNumId w:val="25"/>
  </w:num>
  <w:num w:numId="9" w16cid:durableId="723337017">
    <w:abstractNumId w:val="3"/>
  </w:num>
  <w:num w:numId="10" w16cid:durableId="1805156207">
    <w:abstractNumId w:val="11"/>
  </w:num>
  <w:num w:numId="11" w16cid:durableId="674068706">
    <w:abstractNumId w:val="13"/>
  </w:num>
  <w:num w:numId="12" w16cid:durableId="958947355">
    <w:abstractNumId w:val="12"/>
  </w:num>
  <w:num w:numId="13" w16cid:durableId="1822578260">
    <w:abstractNumId w:val="19"/>
  </w:num>
  <w:num w:numId="14" w16cid:durableId="1367023458">
    <w:abstractNumId w:val="21"/>
  </w:num>
  <w:num w:numId="15" w16cid:durableId="990987184">
    <w:abstractNumId w:val="9"/>
  </w:num>
  <w:num w:numId="16" w16cid:durableId="1129593442">
    <w:abstractNumId w:val="2"/>
  </w:num>
  <w:num w:numId="17" w16cid:durableId="1111316548">
    <w:abstractNumId w:val="22"/>
  </w:num>
  <w:num w:numId="18" w16cid:durableId="292978624">
    <w:abstractNumId w:val="4"/>
    <w:lvlOverride w:ilvl="0">
      <w:startOverride w:val="1"/>
    </w:lvlOverride>
  </w:num>
  <w:num w:numId="19" w16cid:durableId="2025858828">
    <w:abstractNumId w:val="7"/>
  </w:num>
  <w:num w:numId="20" w16cid:durableId="731199159">
    <w:abstractNumId w:val="17"/>
  </w:num>
  <w:num w:numId="21" w16cid:durableId="982077988">
    <w:abstractNumId w:val="24"/>
  </w:num>
  <w:num w:numId="22" w16cid:durableId="1881934970">
    <w:abstractNumId w:val="10"/>
  </w:num>
  <w:num w:numId="23" w16cid:durableId="1323776101">
    <w:abstractNumId w:val="8"/>
  </w:num>
  <w:num w:numId="24" w16cid:durableId="970749268">
    <w:abstractNumId w:val="1"/>
  </w:num>
  <w:num w:numId="25" w16cid:durableId="1826166949">
    <w:abstractNumId w:val="18"/>
  </w:num>
  <w:num w:numId="26" w16cid:durableId="397678265">
    <w:abstractNumId w:val="23"/>
  </w:num>
  <w:num w:numId="27" w16cid:durableId="16479730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15"/>
    <w:rsid w:val="00063EDD"/>
    <w:rsid w:val="000D0236"/>
    <w:rsid w:val="001179DE"/>
    <w:rsid w:val="00140D75"/>
    <w:rsid w:val="00164517"/>
    <w:rsid w:val="001D504D"/>
    <w:rsid w:val="001E121F"/>
    <w:rsid w:val="001E7647"/>
    <w:rsid w:val="002036CD"/>
    <w:rsid w:val="00205685"/>
    <w:rsid w:val="00212505"/>
    <w:rsid w:val="00217715"/>
    <w:rsid w:val="00232E9F"/>
    <w:rsid w:val="00245601"/>
    <w:rsid w:val="00251B89"/>
    <w:rsid w:val="00265744"/>
    <w:rsid w:val="00281546"/>
    <w:rsid w:val="002C4C01"/>
    <w:rsid w:val="002F39FF"/>
    <w:rsid w:val="003144D2"/>
    <w:rsid w:val="00354E35"/>
    <w:rsid w:val="00356E13"/>
    <w:rsid w:val="00360243"/>
    <w:rsid w:val="00371ECE"/>
    <w:rsid w:val="00377F2F"/>
    <w:rsid w:val="00397B2F"/>
    <w:rsid w:val="003A0F9C"/>
    <w:rsid w:val="003B78C5"/>
    <w:rsid w:val="003D71F1"/>
    <w:rsid w:val="003F2179"/>
    <w:rsid w:val="003F41A8"/>
    <w:rsid w:val="0043492D"/>
    <w:rsid w:val="004379D0"/>
    <w:rsid w:val="0044695C"/>
    <w:rsid w:val="004502D9"/>
    <w:rsid w:val="0047295B"/>
    <w:rsid w:val="0049659A"/>
    <w:rsid w:val="004C38FB"/>
    <w:rsid w:val="005143EF"/>
    <w:rsid w:val="00535DFD"/>
    <w:rsid w:val="005364AB"/>
    <w:rsid w:val="00577704"/>
    <w:rsid w:val="00591119"/>
    <w:rsid w:val="0059135A"/>
    <w:rsid w:val="005E1E76"/>
    <w:rsid w:val="00611E9A"/>
    <w:rsid w:val="00664739"/>
    <w:rsid w:val="00684B3D"/>
    <w:rsid w:val="006A1EEC"/>
    <w:rsid w:val="006E2C58"/>
    <w:rsid w:val="006F1B20"/>
    <w:rsid w:val="00710B64"/>
    <w:rsid w:val="00720330"/>
    <w:rsid w:val="007467C6"/>
    <w:rsid w:val="007660A6"/>
    <w:rsid w:val="00791020"/>
    <w:rsid w:val="007C1E07"/>
    <w:rsid w:val="007C53D3"/>
    <w:rsid w:val="007C68B3"/>
    <w:rsid w:val="0083170D"/>
    <w:rsid w:val="0083453E"/>
    <w:rsid w:val="00874579"/>
    <w:rsid w:val="0087485B"/>
    <w:rsid w:val="008D7200"/>
    <w:rsid w:val="00917DA5"/>
    <w:rsid w:val="009205F8"/>
    <w:rsid w:val="00933151"/>
    <w:rsid w:val="009927FC"/>
    <w:rsid w:val="009D368F"/>
    <w:rsid w:val="009E5460"/>
    <w:rsid w:val="00A056B4"/>
    <w:rsid w:val="00A36B96"/>
    <w:rsid w:val="00A943C5"/>
    <w:rsid w:val="00AA0785"/>
    <w:rsid w:val="00AA3411"/>
    <w:rsid w:val="00AD46F5"/>
    <w:rsid w:val="00AD4BAF"/>
    <w:rsid w:val="00AE470C"/>
    <w:rsid w:val="00B071F7"/>
    <w:rsid w:val="00B15DFD"/>
    <w:rsid w:val="00B16037"/>
    <w:rsid w:val="00B263B7"/>
    <w:rsid w:val="00B31079"/>
    <w:rsid w:val="00B33AD7"/>
    <w:rsid w:val="00B35D46"/>
    <w:rsid w:val="00B673BB"/>
    <w:rsid w:val="00BC3352"/>
    <w:rsid w:val="00C315ED"/>
    <w:rsid w:val="00C505B1"/>
    <w:rsid w:val="00C930E9"/>
    <w:rsid w:val="00CB1B0B"/>
    <w:rsid w:val="00CB3227"/>
    <w:rsid w:val="00D016D4"/>
    <w:rsid w:val="00D14A10"/>
    <w:rsid w:val="00D734FB"/>
    <w:rsid w:val="00D97582"/>
    <w:rsid w:val="00DA4CCB"/>
    <w:rsid w:val="00DB4900"/>
    <w:rsid w:val="00DB6B0C"/>
    <w:rsid w:val="00E07A5F"/>
    <w:rsid w:val="00E10C21"/>
    <w:rsid w:val="00E12330"/>
    <w:rsid w:val="00E164A3"/>
    <w:rsid w:val="00E2322B"/>
    <w:rsid w:val="00E61C5D"/>
    <w:rsid w:val="00E63311"/>
    <w:rsid w:val="00E655DA"/>
    <w:rsid w:val="00EE4813"/>
    <w:rsid w:val="00EF6436"/>
    <w:rsid w:val="00F02867"/>
    <w:rsid w:val="00F4663F"/>
    <w:rsid w:val="00F53ED8"/>
    <w:rsid w:val="00FB57D9"/>
    <w:rsid w:val="00FC17B9"/>
    <w:rsid w:val="00FD3342"/>
    <w:rsid w:val="00FE4167"/>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F41EB"/>
  <w15:chartTrackingRefBased/>
  <w15:docId w15:val="{A4A8A685-47F9-471B-895B-B22586AA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lev">
    <w:name w:val="Strong"/>
    <w:basedOn w:val="Policepardfaut"/>
    <w:qFormat/>
    <w:rsid w:val="00874579"/>
    <w:rPr>
      <w:b/>
      <w:bCs/>
    </w:rPr>
  </w:style>
  <w:style w:type="paragraph" w:styleId="Titre">
    <w:name w:val="Title"/>
    <w:basedOn w:val="Normal"/>
    <w:next w:val="Normal"/>
    <w:link w:val="TitreCar"/>
    <w:qFormat/>
    <w:rsid w:val="00E2322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E2322B"/>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2380">
      <w:bodyDiv w:val="1"/>
      <w:marLeft w:val="0"/>
      <w:marRight w:val="0"/>
      <w:marTop w:val="0"/>
      <w:marBottom w:val="0"/>
      <w:divBdr>
        <w:top w:val="none" w:sz="0" w:space="0" w:color="auto"/>
        <w:left w:val="none" w:sz="0" w:space="0" w:color="auto"/>
        <w:bottom w:val="none" w:sz="0" w:space="0" w:color="auto"/>
        <w:right w:val="none" w:sz="0" w:space="0" w:color="auto"/>
      </w:divBdr>
    </w:div>
    <w:div w:id="123282282">
      <w:bodyDiv w:val="1"/>
      <w:marLeft w:val="0"/>
      <w:marRight w:val="0"/>
      <w:marTop w:val="0"/>
      <w:marBottom w:val="0"/>
      <w:divBdr>
        <w:top w:val="none" w:sz="0" w:space="0" w:color="auto"/>
        <w:left w:val="none" w:sz="0" w:space="0" w:color="auto"/>
        <w:bottom w:val="none" w:sz="0" w:space="0" w:color="auto"/>
        <w:right w:val="none" w:sz="0" w:space="0" w:color="auto"/>
      </w:divBdr>
    </w:div>
    <w:div w:id="225648718">
      <w:bodyDiv w:val="1"/>
      <w:marLeft w:val="0"/>
      <w:marRight w:val="0"/>
      <w:marTop w:val="0"/>
      <w:marBottom w:val="0"/>
      <w:divBdr>
        <w:top w:val="none" w:sz="0" w:space="0" w:color="auto"/>
        <w:left w:val="none" w:sz="0" w:space="0" w:color="auto"/>
        <w:bottom w:val="none" w:sz="0" w:space="0" w:color="auto"/>
        <w:right w:val="none" w:sz="0" w:space="0" w:color="auto"/>
      </w:divBdr>
    </w:div>
    <w:div w:id="658465765">
      <w:bodyDiv w:val="1"/>
      <w:marLeft w:val="0"/>
      <w:marRight w:val="0"/>
      <w:marTop w:val="0"/>
      <w:marBottom w:val="0"/>
      <w:divBdr>
        <w:top w:val="none" w:sz="0" w:space="0" w:color="auto"/>
        <w:left w:val="none" w:sz="0" w:space="0" w:color="auto"/>
        <w:bottom w:val="none" w:sz="0" w:space="0" w:color="auto"/>
        <w:right w:val="none" w:sz="0" w:space="0" w:color="auto"/>
      </w:divBdr>
    </w:div>
    <w:div w:id="1189947699">
      <w:bodyDiv w:val="1"/>
      <w:marLeft w:val="0"/>
      <w:marRight w:val="0"/>
      <w:marTop w:val="0"/>
      <w:marBottom w:val="0"/>
      <w:divBdr>
        <w:top w:val="none" w:sz="0" w:space="0" w:color="auto"/>
        <w:left w:val="none" w:sz="0" w:space="0" w:color="auto"/>
        <w:bottom w:val="none" w:sz="0" w:space="0" w:color="auto"/>
        <w:right w:val="none" w:sz="0" w:space="0" w:color="auto"/>
      </w:divBdr>
    </w:div>
    <w:div w:id="1720591990">
      <w:bodyDiv w:val="1"/>
      <w:marLeft w:val="0"/>
      <w:marRight w:val="0"/>
      <w:marTop w:val="0"/>
      <w:marBottom w:val="0"/>
      <w:divBdr>
        <w:top w:val="none" w:sz="0" w:space="0" w:color="auto"/>
        <w:left w:val="none" w:sz="0" w:space="0" w:color="auto"/>
        <w:bottom w:val="none" w:sz="0" w:space="0" w:color="auto"/>
        <w:right w:val="none" w:sz="0" w:space="0" w:color="auto"/>
      </w:divBdr>
    </w:div>
    <w:div w:id="1844930034">
      <w:bodyDiv w:val="1"/>
      <w:marLeft w:val="0"/>
      <w:marRight w:val="0"/>
      <w:marTop w:val="0"/>
      <w:marBottom w:val="0"/>
      <w:divBdr>
        <w:top w:val="none" w:sz="0" w:space="0" w:color="auto"/>
        <w:left w:val="none" w:sz="0" w:space="0" w:color="auto"/>
        <w:bottom w:val="none" w:sz="0" w:space="0" w:color="auto"/>
        <w:right w:val="none" w:sz="0" w:space="0" w:color="auto"/>
      </w:divBdr>
    </w:div>
    <w:div w:id="1886679081">
      <w:bodyDiv w:val="1"/>
      <w:marLeft w:val="0"/>
      <w:marRight w:val="0"/>
      <w:marTop w:val="0"/>
      <w:marBottom w:val="0"/>
      <w:divBdr>
        <w:top w:val="none" w:sz="0" w:space="0" w:color="auto"/>
        <w:left w:val="none" w:sz="0" w:space="0" w:color="auto"/>
        <w:bottom w:val="none" w:sz="0" w:space="0" w:color="auto"/>
        <w:right w:val="none" w:sz="0" w:space="0" w:color="auto"/>
      </w:divBdr>
    </w:div>
    <w:div w:id="1918897250">
      <w:bodyDiv w:val="1"/>
      <w:marLeft w:val="0"/>
      <w:marRight w:val="0"/>
      <w:marTop w:val="0"/>
      <w:marBottom w:val="0"/>
      <w:divBdr>
        <w:top w:val="none" w:sz="0" w:space="0" w:color="auto"/>
        <w:left w:val="none" w:sz="0" w:space="0" w:color="auto"/>
        <w:bottom w:val="none" w:sz="0" w:space="0" w:color="auto"/>
        <w:right w:val="none" w:sz="0" w:space="0" w:color="auto"/>
      </w:divBdr>
      <w:divsChild>
        <w:div w:id="1371876935">
          <w:marLeft w:val="0"/>
          <w:marRight w:val="0"/>
          <w:marTop w:val="0"/>
          <w:marBottom w:val="0"/>
          <w:divBdr>
            <w:top w:val="none" w:sz="0" w:space="0" w:color="auto"/>
            <w:left w:val="none" w:sz="0" w:space="0" w:color="auto"/>
            <w:bottom w:val="none" w:sz="0" w:space="0" w:color="auto"/>
            <w:right w:val="none" w:sz="0" w:space="0" w:color="auto"/>
          </w:divBdr>
          <w:divsChild>
            <w:div w:id="1189366988">
              <w:marLeft w:val="0"/>
              <w:marRight w:val="0"/>
              <w:marTop w:val="0"/>
              <w:marBottom w:val="0"/>
              <w:divBdr>
                <w:top w:val="none" w:sz="0" w:space="0" w:color="auto"/>
                <w:left w:val="none" w:sz="0" w:space="0" w:color="auto"/>
                <w:bottom w:val="none" w:sz="0" w:space="0" w:color="auto"/>
                <w:right w:val="none" w:sz="0" w:space="0" w:color="auto"/>
              </w:divBdr>
              <w:divsChild>
                <w:div w:id="1063678802">
                  <w:marLeft w:val="0"/>
                  <w:marRight w:val="0"/>
                  <w:marTop w:val="0"/>
                  <w:marBottom w:val="0"/>
                  <w:divBdr>
                    <w:top w:val="none" w:sz="0" w:space="0" w:color="auto"/>
                    <w:left w:val="none" w:sz="0" w:space="0" w:color="auto"/>
                    <w:bottom w:val="none" w:sz="0" w:space="0" w:color="auto"/>
                    <w:right w:val="none" w:sz="0" w:space="0" w:color="auto"/>
                  </w:divBdr>
                  <w:divsChild>
                    <w:div w:id="956563861">
                      <w:marLeft w:val="0"/>
                      <w:marRight w:val="0"/>
                      <w:marTop w:val="0"/>
                      <w:marBottom w:val="0"/>
                      <w:divBdr>
                        <w:top w:val="none" w:sz="0" w:space="0" w:color="auto"/>
                        <w:left w:val="none" w:sz="0" w:space="0" w:color="auto"/>
                        <w:bottom w:val="none" w:sz="0" w:space="0" w:color="auto"/>
                        <w:right w:val="none" w:sz="0" w:space="0" w:color="auto"/>
                      </w:divBdr>
                      <w:divsChild>
                        <w:div w:id="519589545">
                          <w:marLeft w:val="0"/>
                          <w:marRight w:val="0"/>
                          <w:marTop w:val="0"/>
                          <w:marBottom w:val="0"/>
                          <w:divBdr>
                            <w:top w:val="none" w:sz="0" w:space="0" w:color="auto"/>
                            <w:left w:val="none" w:sz="0" w:space="0" w:color="auto"/>
                            <w:bottom w:val="none" w:sz="0" w:space="0" w:color="auto"/>
                            <w:right w:val="none" w:sz="0" w:space="0" w:color="auto"/>
                          </w:divBdr>
                          <w:divsChild>
                            <w:div w:id="3940598">
                              <w:marLeft w:val="0"/>
                              <w:marRight w:val="0"/>
                              <w:marTop w:val="0"/>
                              <w:marBottom w:val="0"/>
                              <w:divBdr>
                                <w:top w:val="none" w:sz="0" w:space="0" w:color="auto"/>
                                <w:left w:val="none" w:sz="0" w:space="0" w:color="auto"/>
                                <w:bottom w:val="none" w:sz="0" w:space="0" w:color="auto"/>
                                <w:right w:val="none" w:sz="0" w:space="0" w:color="auto"/>
                              </w:divBdr>
                              <w:divsChild>
                                <w:div w:id="626084068">
                                  <w:marLeft w:val="0"/>
                                  <w:marRight w:val="0"/>
                                  <w:marTop w:val="0"/>
                                  <w:marBottom w:val="0"/>
                                  <w:divBdr>
                                    <w:top w:val="none" w:sz="0" w:space="0" w:color="auto"/>
                                    <w:left w:val="none" w:sz="0" w:space="0" w:color="auto"/>
                                    <w:bottom w:val="none" w:sz="0" w:space="0" w:color="auto"/>
                                    <w:right w:val="none" w:sz="0" w:space="0" w:color="auto"/>
                                  </w:divBdr>
                                  <w:divsChild>
                                    <w:div w:id="776565712">
                                      <w:marLeft w:val="0"/>
                                      <w:marRight w:val="0"/>
                                      <w:marTop w:val="0"/>
                                      <w:marBottom w:val="0"/>
                                      <w:divBdr>
                                        <w:top w:val="none" w:sz="0" w:space="0" w:color="auto"/>
                                        <w:left w:val="none" w:sz="0" w:space="0" w:color="auto"/>
                                        <w:bottom w:val="none" w:sz="0" w:space="0" w:color="auto"/>
                                        <w:right w:val="none" w:sz="0" w:space="0" w:color="auto"/>
                                      </w:divBdr>
                                    </w:div>
                                    <w:div w:id="551576644">
                                      <w:marLeft w:val="0"/>
                                      <w:marRight w:val="0"/>
                                      <w:marTop w:val="60"/>
                                      <w:marBottom w:val="30"/>
                                      <w:divBdr>
                                        <w:top w:val="none" w:sz="0" w:space="0" w:color="auto"/>
                                        <w:left w:val="none" w:sz="0" w:space="0" w:color="auto"/>
                                        <w:bottom w:val="none" w:sz="0" w:space="0" w:color="auto"/>
                                        <w:right w:val="none" w:sz="0" w:space="0" w:color="auto"/>
                                      </w:divBdr>
                                      <w:divsChild>
                                        <w:div w:id="499782888">
                                          <w:marLeft w:val="0"/>
                                          <w:marRight w:val="0"/>
                                          <w:marTop w:val="0"/>
                                          <w:marBottom w:val="0"/>
                                          <w:divBdr>
                                            <w:top w:val="none" w:sz="0" w:space="0" w:color="auto"/>
                                            <w:left w:val="none" w:sz="0" w:space="0" w:color="auto"/>
                                            <w:bottom w:val="none" w:sz="0" w:space="0" w:color="auto"/>
                                            <w:right w:val="none" w:sz="0" w:space="0" w:color="auto"/>
                                          </w:divBdr>
                                        </w:div>
                                      </w:divsChild>
                                    </w:div>
                                    <w:div w:id="736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875789">
          <w:marLeft w:val="0"/>
          <w:marRight w:val="0"/>
          <w:marTop w:val="0"/>
          <w:marBottom w:val="0"/>
          <w:divBdr>
            <w:top w:val="none" w:sz="0" w:space="0" w:color="auto"/>
            <w:left w:val="none" w:sz="0" w:space="0" w:color="auto"/>
            <w:bottom w:val="none" w:sz="0" w:space="0" w:color="auto"/>
            <w:right w:val="none" w:sz="0" w:space="0" w:color="auto"/>
          </w:divBdr>
          <w:divsChild>
            <w:div w:id="625089365">
              <w:marLeft w:val="0"/>
              <w:marRight w:val="0"/>
              <w:marTop w:val="0"/>
              <w:marBottom w:val="0"/>
              <w:divBdr>
                <w:top w:val="none" w:sz="0" w:space="0" w:color="auto"/>
                <w:left w:val="none" w:sz="0" w:space="0" w:color="auto"/>
                <w:bottom w:val="none" w:sz="0" w:space="0" w:color="auto"/>
                <w:right w:val="none" w:sz="0" w:space="0" w:color="auto"/>
              </w:divBdr>
              <w:divsChild>
                <w:div w:id="1128888619">
                  <w:marLeft w:val="0"/>
                  <w:marRight w:val="0"/>
                  <w:marTop w:val="0"/>
                  <w:marBottom w:val="0"/>
                  <w:divBdr>
                    <w:top w:val="none" w:sz="0" w:space="0" w:color="auto"/>
                    <w:left w:val="none" w:sz="0" w:space="0" w:color="auto"/>
                    <w:bottom w:val="none" w:sz="0" w:space="0" w:color="auto"/>
                    <w:right w:val="none" w:sz="0" w:space="0" w:color="auto"/>
                  </w:divBdr>
                  <w:divsChild>
                    <w:div w:id="15901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3emeAnnee\2emeTrimestre\321\projet\BitRuisseau_william\doc\CanevasDossierDeProjet%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2.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 (1).dotx</Template>
  <TotalTime>91</TotalTime>
  <Pages>14</Pages>
  <Words>3504</Words>
  <Characters>19277</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William Andres Trelles Pashmay</dc:creator>
  <cp:keywords/>
  <dc:description/>
  <cp:lastModifiedBy>William Andres Trelles Pashmay</cp:lastModifiedBy>
  <cp:revision>15</cp:revision>
  <cp:lastPrinted>2024-12-04T15:00:00Z</cp:lastPrinted>
  <dcterms:created xsi:type="dcterms:W3CDTF">2024-12-04T12:32:00Z</dcterms:created>
  <dcterms:modified xsi:type="dcterms:W3CDTF">2024-12-04T15:04:00Z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